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0882294"/>
        <w:docPartObj>
          <w:docPartGallery w:val="Cover Pages"/>
          <w:docPartUnique/>
        </w:docPartObj>
      </w:sdtPr>
      <w:sdtEndPr/>
      <w:sdtContent>
        <w:p w:rsidR="00FE7226" w:rsidRDefault="007C3CE3" w:rsidP="00F45AD2">
          <w:r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ver page layout" style="position:absolute;margin-left:0;margin-top:0;width:532.2pt;height:720.7pt;z-index:-251651072;visibility:visible;mso-position-horizontal:center;mso-position-horizontal-relative:page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<v:textbox style="mso-next-textbox:#Text Box 8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659"/>
                      </w:tblGrid>
                      <w:tr w:rsidR="00AF195B">
                        <w:trPr>
                          <w:trHeight w:hRule="exact" w:val="9360"/>
                        </w:trPr>
                        <w:tc>
                          <w:tcPr>
                            <w:tcW w:w="5000" w:type="pct"/>
                          </w:tcPr>
                          <w:p w:rsidR="00AF195B" w:rsidRDefault="00AF195B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289190" cy="3067969"/>
                                  <wp:effectExtent l="304800" t="266700" r="330310" b="265781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quiz-.jpg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5361" cy="3111035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185101" cy="3126354"/>
                                  <wp:effectExtent l="190500" t="152400" r="177099" b="131196"/>
                                  <wp:docPr id="22" name="Picture 3" descr="BQ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QC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1142" cy="3149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423865" cy="1926791"/>
                                  <wp:effectExtent l="19050" t="0" r="5135" b="0"/>
                                  <wp:docPr id="23" name="Picture 5" descr="Kaun-Banega-Crorepati-201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un-Banega-Crorepati-2011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3411" cy="1932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778284" cy="1631840"/>
                                  <wp:effectExtent l="171450" t="133350" r="364966" b="311260"/>
                                  <wp:docPr id="24" name="Picture 20" descr="20121020_stp5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21020_stp505.jp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2217" cy="1640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F195B">
                        <w:trPr>
                          <w:trHeight w:hRule="exact" w:val="4320"/>
                        </w:trPr>
                        <w:tc>
                          <w:tcPr>
                            <w:tcW w:w="5000" w:type="pct"/>
                            <w:shd w:val="clear" w:color="auto" w:fill="5B9BD5" w:themeFill="accent1"/>
                            <w:vAlign w:val="center"/>
                          </w:tcPr>
                          <w:p w:rsidR="00AF195B" w:rsidRPr="00BB643F" w:rsidRDefault="007C3CE3" w:rsidP="00F25F33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sdt>
                              <w:sdtPr>
                                <w:rPr>
                                  <w:rFonts w:ascii="Bell MT" w:hAnsi="Bell MT" w:cs="Aharoni"/>
                                  <w:color w:val="000000" w:themeColor="text1"/>
                                  <w:sz w:val="200"/>
                                  <w:szCs w:val="144"/>
                                </w:rPr>
                                <w:alias w:val="Title"/>
                                <w:tag w:val=""/>
                                <w:id w:val="179586737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F195B">
                                  <w:rPr>
                                    <w:rFonts w:ascii="Bell MT" w:hAnsi="Bell MT" w:cs="Aharoni"/>
                                    <w:color w:val="000000" w:themeColor="text1"/>
                                    <w:sz w:val="200"/>
                                    <w:szCs w:val="144"/>
                                  </w:rPr>
                                  <w:t xml:space="preserve"> ? ? </w:t>
                                </w:r>
                                <w:r w:rsidR="00AF195B" w:rsidRPr="00BB643F">
                                  <w:rPr>
                                    <w:rFonts w:ascii="Bell MT" w:hAnsi="Bell MT" w:cs="Aharoni"/>
                                    <w:color w:val="000000" w:themeColor="text1"/>
                                    <w:sz w:val="200"/>
                                    <w:szCs w:val="144"/>
                                  </w:rPr>
                                  <w:t>Quiz</w:t>
                                </w:r>
                                <w:r w:rsidR="00AF195B">
                                  <w:rPr>
                                    <w:rFonts w:ascii="Bell MT" w:hAnsi="Bell MT" w:cs="Aharoni"/>
                                    <w:color w:val="000000" w:themeColor="text1"/>
                                    <w:sz w:val="200"/>
                                    <w:szCs w:val="144"/>
                                  </w:rPr>
                                  <w:t xml:space="preserve"> ? ? </w:t>
                                </w:r>
                              </w:sdtContent>
                            </w:sdt>
                          </w:p>
                        </w:tc>
                      </w:tr>
                      <w:tr w:rsidR="00AF195B">
                        <w:trPr>
                          <w:trHeight w:hRule="exact" w:val="720"/>
                        </w:trPr>
                        <w:tc>
                          <w:tcPr>
                            <w:tcW w:w="5000" w:type="pct"/>
                            <w:shd w:val="clear" w:color="auto" w:fill="70AD47" w:themeFill="accent6"/>
                          </w:tcPr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9"/>
                              <w:gridCol w:w="3551"/>
                              <w:gridCol w:w="3549"/>
                            </w:tblGrid>
                            <w:tr w:rsidR="00AF195B">
                              <w:trPr>
                                <w:trHeight w:hRule="exact" w:val="720"/>
                              </w:trPr>
                              <w:sdt>
                                <w:sdtPr>
                                  <w:rPr>
                                    <w:rFonts w:ascii="Berlin Sans FB" w:hAnsi="Berlin Sans FB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164061021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AF195B" w:rsidRDefault="00D82180" w:rsidP="00F25F3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erlin Sans FB" w:hAnsi="Berlin Sans FB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  Dhruv Mongia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="Berlin Sans FB" w:hAnsi="Berlin Sans FB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Date"/>
                                    <w:tag w:val=""/>
                                    <w:id w:val="-61267137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F195B" w:rsidRDefault="00AF195B" w:rsidP="00F25F3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erlin Sans FB" w:hAnsi="Berlin Sans FB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           Roll No : 15</w:t>
                                      </w:r>
                                    </w:p>
                                  </w:sdtContent>
                                </w:sdt>
                              </w:tc>
                              <w:sdt>
                                <w:sdtPr>
                                  <w:rPr>
                                    <w:rFonts w:ascii="Berlin Sans FB" w:hAnsi="Berlin Sans FB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Course title"/>
                                  <w:tag w:val=""/>
                                  <w:id w:val="-566024976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AF195B" w:rsidRDefault="00AF195B" w:rsidP="00F25F3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erlin Sans FB" w:hAnsi="Berlin Sans FB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                C++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AF195B" w:rsidRDefault="00AF195B"/>
                        </w:tc>
                      </w:tr>
                    </w:tbl>
                    <w:p w:rsidR="00AF195B" w:rsidRDefault="00AF195B"/>
                  </w:txbxContent>
                </v:textbox>
                <w10:wrap anchorx="page" anchory="page"/>
              </v:shape>
            </w:pict>
          </w:r>
        </w:p>
      </w:sdtContent>
    </w:sdt>
    <w:p w:rsidR="00FE7226" w:rsidRDefault="00FE7226" w:rsidP="00F25F33">
      <w:r>
        <w:br w:type="page"/>
      </w:r>
    </w:p>
    <w:p w:rsidR="00C7154E" w:rsidRDefault="007C3CE3" w:rsidP="00BF1F50">
      <w:r>
        <w:rPr>
          <w:noProof/>
          <w:lang w:eastAsia="en-US"/>
        </w:rPr>
        <w:lastRenderedPageBreak/>
        <w:pict>
          <v:shape id="Text Box 1" o:spid="_x0000_s1028" type="#_x0000_t202" style="position:absolute;margin-left:3398.4pt;margin-top:-1in;width:612pt;height:234.75pt;z-index:251667456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" fillcolor="#122e47 [964]" stroked="f">
            <v:fill color2="#5b9bd5 [3204]" rotate="t" focusposition=",1" focussize="" colors="0 #2c5981;.5 #4382ba;1 #529bde" focus="100%" type="gradientRadial"/>
            <v:textbox style="mso-next-textbox:#Text Box 1">
              <w:txbxContent>
                <w:p w:rsidR="00AF195B" w:rsidRDefault="00AF195B" w:rsidP="00FE7226">
                  <w:pPr>
                    <w:jc w:val="both"/>
                    <w:rPr>
                      <w:rFonts w:ascii="Broadway" w:hAnsi="Broadway"/>
                      <w:sz w:val="96"/>
                      <w:szCs w:val="96"/>
                    </w:rPr>
                  </w:pPr>
                </w:p>
                <w:p w:rsidR="00AF195B" w:rsidRDefault="007C3CE3" w:rsidP="002E654A">
                  <w:pPr>
                    <w:ind w:left="360"/>
                    <w:jc w:val="both"/>
                    <w:rPr>
                      <w:rFonts w:ascii="Broadway" w:hAnsi="Broadway"/>
                      <w:sz w:val="72"/>
                      <w:szCs w:val="72"/>
                    </w:rPr>
                  </w:pPr>
                  <w:r>
                    <w:rPr>
                      <w:rFonts w:ascii="Broadway" w:hAnsi="Broadway"/>
                      <w:sz w:val="72"/>
                      <w:szCs w:val="72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7" type="#_x0000_t144" style="width:555pt;height:100.5pt" fillcolor="black">
                        <v:shadow color="#868686"/>
                        <v:textpath style="font-family:&quot;Arial Black&quot;" fitshape="t" trim="t" string="Acknowledgement"/>
                      </v:shape>
                    </w:pict>
                  </w:r>
                </w:p>
                <w:p w:rsidR="00AF195B" w:rsidRDefault="00AF195B" w:rsidP="00FE7226">
                  <w:pPr>
                    <w:jc w:val="both"/>
                    <w:rPr>
                      <w:rFonts w:ascii="Bell MT" w:hAnsi="Bell MT"/>
                      <w:color w:val="5B9BD5" w:themeColor="accent1"/>
                      <w:sz w:val="128"/>
                      <w:szCs w:val="128"/>
                    </w:rPr>
                  </w:pPr>
                </w:p>
                <w:p w:rsidR="00AF195B" w:rsidRPr="00FE7226" w:rsidRDefault="00AF195B" w:rsidP="00FE7226">
                  <w:pPr>
                    <w:jc w:val="both"/>
                    <w:rPr>
                      <w:rFonts w:ascii="Broadway" w:hAnsi="Broadway"/>
                      <w:sz w:val="128"/>
                      <w:szCs w:val="128"/>
                    </w:rPr>
                  </w:pPr>
                </w:p>
                <w:p w:rsidR="00AF195B" w:rsidRPr="00FE7226" w:rsidRDefault="00AF195B" w:rsidP="00FE7226">
                  <w:pPr>
                    <w:spacing w:line="288" w:lineRule="auto"/>
                    <w:jc w:val="center"/>
                    <w:rPr>
                      <w:sz w:val="72"/>
                      <w:szCs w:val="72"/>
                    </w:rPr>
                  </w:pPr>
                </w:p>
              </w:txbxContent>
            </v:textbox>
            <w10:wrap anchorx="page"/>
          </v:shape>
        </w:pict>
      </w:r>
      <w:r w:rsidR="00317F28" w:rsidRPr="00317F28">
        <w:t>hg</w:t>
      </w:r>
      <w:r w:rsidR="00317F28">
        <w:t>mnmn</w:t>
      </w:r>
      <w:r w:rsidR="00317F28" w:rsidRPr="00317F28">
        <w:t>h</w:t>
      </w:r>
    </w:p>
    <w:p w:rsidR="00C7154E" w:rsidRDefault="007C3CE3" w:rsidP="00F45AD2">
      <w:r>
        <w:rPr>
          <w:noProof/>
          <w:lang w:eastAsia="en-US"/>
        </w:rPr>
        <w:pict>
          <v:shape id="Text Box 17" o:spid="_x0000_s1029" type="#_x0000_t202" style="position:absolute;margin-left:0;margin-top:124.55pt;width:555.75pt;height:597.6pt;z-index:251671552;visibility:visible;mso-position-horizontal:center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" filled="f" stroked="f">
            <v:textbox style="mso-next-textbox:#Text Box 17">
              <w:txbxContent>
                <w:p w:rsidR="00AF195B" w:rsidRDefault="00AF195B" w:rsidP="00EF7634">
                  <w:pPr>
                    <w:ind w:left="360"/>
                    <w:jc w:val="both"/>
                    <w:rPr>
                      <w:rFonts w:ascii="Batang" w:eastAsia="Batang" w:hAnsi="Batang"/>
                      <w:sz w:val="36"/>
                      <w:szCs w:val="36"/>
                    </w:rPr>
                  </w:pPr>
                </w:p>
                <w:p w:rsidR="00AF195B" w:rsidRDefault="00AF195B" w:rsidP="00C7154E">
                  <w:pPr>
                    <w:jc w:val="both"/>
                    <w:rPr>
                      <w:rFonts w:ascii="Bell MT" w:eastAsia="Batang" w:hAnsi="Bell MT" w:cstheme="minorHAnsi"/>
                      <w:sz w:val="44"/>
                      <w:szCs w:val="36"/>
                    </w:rPr>
                  </w:pPr>
                </w:p>
                <w:p w:rsidR="00AF195B" w:rsidRDefault="00AF195B" w:rsidP="00C7154E">
                  <w:pPr>
                    <w:jc w:val="both"/>
                    <w:rPr>
                      <w:rFonts w:ascii="Bell MT" w:eastAsia="Batang" w:hAnsi="Bell MT" w:cstheme="minorHAnsi"/>
                      <w:sz w:val="48"/>
                      <w:szCs w:val="36"/>
                    </w:rPr>
                  </w:pPr>
                </w:p>
                <w:p w:rsidR="00AF195B" w:rsidRPr="001C4F76" w:rsidRDefault="00AF195B" w:rsidP="00C7154E">
                  <w:pPr>
                    <w:jc w:val="both"/>
                    <w:rPr>
                      <w:rFonts w:ascii="Bell MT" w:eastAsia="Batang" w:hAnsi="Bell MT" w:cstheme="minorHAnsi"/>
                      <w:sz w:val="48"/>
                      <w:szCs w:val="36"/>
                    </w:rPr>
                  </w:pPr>
                  <w:r w:rsidRPr="001C4F76">
                    <w:rPr>
                      <w:rFonts w:ascii="Bell MT" w:eastAsia="Batang" w:hAnsi="Bell MT" w:cstheme="minorHAnsi"/>
                      <w:sz w:val="48"/>
                      <w:szCs w:val="36"/>
                    </w:rPr>
                    <w:t xml:space="preserve">I am grateful to Almighty for giving me the strength to successfully complete my project titled “QUIZ”. I  am  deeply  indebted  to </w:t>
                  </w:r>
                  <w:r w:rsidRPr="001C4F76">
                    <w:rPr>
                      <w:rFonts w:ascii="Bell MT" w:eastAsia="Batang" w:hAnsi="Bell MT" w:cstheme="minorHAnsi"/>
                      <w:i/>
                      <w:sz w:val="48"/>
                      <w:szCs w:val="36"/>
                    </w:rPr>
                    <w:t xml:space="preserve">Mrs. </w:t>
                  </w:r>
                  <w:r w:rsidRPr="001C4F76">
                    <w:rPr>
                      <w:rFonts w:ascii="Bell MT" w:eastAsia="Batang" w:hAnsi="Bell MT" w:cs="Aharoni"/>
                      <w:i/>
                      <w:sz w:val="48"/>
                      <w:szCs w:val="36"/>
                    </w:rPr>
                    <w:t>Kamaljeet Kaur</w:t>
                  </w:r>
                  <w:r w:rsidRPr="001C4F76">
                    <w:rPr>
                      <w:rFonts w:ascii="Bell MT" w:eastAsia="Batang" w:hAnsi="Bell MT" w:cstheme="minorHAnsi"/>
                      <w:sz w:val="48"/>
                      <w:szCs w:val="36"/>
                    </w:rPr>
                    <w:t>, our computer faculty without whose constructi</w:t>
                  </w:r>
                  <w:r>
                    <w:rPr>
                      <w:rFonts w:ascii="Bell MT" w:eastAsia="Batang" w:hAnsi="Bell MT" w:cstheme="minorHAnsi"/>
                      <w:sz w:val="48"/>
                      <w:szCs w:val="36"/>
                    </w:rPr>
                    <w:t xml:space="preserve">ve guidance this project </w:t>
                  </w:r>
                  <w:r w:rsidRPr="001C4F76">
                    <w:rPr>
                      <w:rFonts w:ascii="Bell MT" w:eastAsia="Batang" w:hAnsi="Bell MT" w:cstheme="minorHAnsi"/>
                      <w:sz w:val="48"/>
                      <w:szCs w:val="36"/>
                    </w:rPr>
                    <w:t xml:space="preserve">would not have been a success. Her valuable advice and suggestions for the corrections, modifications and improvement did enhance the perfection in performing my job. I am grateful to My Parents whose blessings and wishes have gone a long way in the completion of this arduous task. Last but not the least I thank all My Friends and Batch Mates, without their prompt support my efforts would have been in vain. </w:t>
                  </w:r>
                </w:p>
                <w:p w:rsidR="00AF195B" w:rsidRPr="00EF7634" w:rsidRDefault="00AF195B" w:rsidP="00EF7634">
                  <w:pPr>
                    <w:spacing w:line="300" w:lineRule="auto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</w:p>
              </w:txbxContent>
            </v:textbox>
            <w10:wrap anchorx="page"/>
          </v:shape>
        </w:pict>
      </w:r>
      <w:r w:rsidR="00C7154E">
        <w:br w:type="page"/>
      </w:r>
    </w:p>
    <w:p w:rsidR="00C7154E" w:rsidRDefault="007C3CE3" w:rsidP="00F45AD2">
      <w:r>
        <w:rPr>
          <w:noProof/>
          <w:lang w:eastAsia="en-US"/>
        </w:rPr>
        <w:lastRenderedPageBreak/>
        <w:pict>
          <v:shape id="_x0000_s1045" type="#_x0000_t202" style="position:absolute;margin-left:-36pt;margin-top:-36pt;width:603.55pt;height:130.5pt;z-index:251700224" fillcolor="#5b9bd5 [3204]">
            <v:fill color2="fill darken(153)" angle="-45" focusposition=".5,.5" focussize="" method="linear sigma" type="gradient"/>
            <v:shadow offset=",3pt" offset2=",2pt"/>
            <v:textbox style="mso-next-textbox:#_x0000_s1045">
              <w:txbxContent>
                <w:p w:rsidR="00AF195B" w:rsidRPr="00672F64" w:rsidRDefault="00AF195B">
                  <w:pPr>
                    <w:rPr>
                      <w:rFonts w:ascii="Bell MT" w:hAnsi="Bell MT"/>
                      <w:sz w:val="150"/>
                      <w:szCs w:val="150"/>
                    </w:rPr>
                  </w:pPr>
                  <w:r w:rsidRPr="00672F64">
                    <w:rPr>
                      <w:rFonts w:ascii="Bell MT" w:hAnsi="Bell MT"/>
                      <w:sz w:val="150"/>
                      <w:szCs w:val="150"/>
                    </w:rPr>
                    <w:t>Table of Contents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22" o:spid="_x0000_s1030" type="#_x0000_t202" style="position:absolute;margin-left:3600.9pt;margin-top:-70.5pt;width:645.75pt;height:31.35pt;z-index:251673600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" fillcolor="#122e47 [964]" stroked="f">
            <v:fill color2="#5b9bd5 [3204]" rotate="t" angle="45" colors="0 #2c5981;.5 #4382ba;1 #529bde" focus="100%" type="gradient"/>
            <v:textbox style="mso-next-textbox:#Text Box 22">
              <w:txbxContent>
                <w:p w:rsidR="00AF195B" w:rsidRDefault="00AF195B" w:rsidP="008F5C88">
                  <w:pPr>
                    <w:pStyle w:val="TOCHeading"/>
                    <w:pBdr>
                      <w:left w:val="single" w:sz="8" w:space="1" w:color="auto"/>
                    </w:pBdr>
                    <w:rPr>
                      <w:caps w:val="0"/>
                      <w:spacing w:val="0"/>
                      <w:sz w:val="72"/>
                      <w:szCs w:val="72"/>
                    </w:rPr>
                  </w:pPr>
                </w:p>
                <w:p w:rsidR="00AF195B" w:rsidRPr="00AD52A3" w:rsidRDefault="00AF195B" w:rsidP="008F5C88">
                  <w:pPr>
                    <w:pStyle w:val="TOCHeading"/>
                    <w:keepNext/>
                    <w:keepLines/>
                    <w:pBdr>
                      <w:left w:val="single" w:sz="8" w:space="0" w:color="auto"/>
                    </w:pBdr>
                    <w:spacing w:before="80" w:after="80" w:line="240" w:lineRule="auto"/>
                    <w:ind w:left="2160"/>
                    <w:rPr>
                      <w:rFonts w:ascii="Bell MT" w:eastAsiaTheme="majorEastAsia" w:hAnsi="Bell MT" w:cstheme="majorBidi"/>
                      <w:caps w:val="0"/>
                      <w:color w:val="auto"/>
                      <w:spacing w:val="0"/>
                      <w:sz w:val="120"/>
                      <w:szCs w:val="120"/>
                    </w:rPr>
                  </w:pPr>
                  <w:r w:rsidRPr="00AD52A3">
                    <w:rPr>
                      <w:rFonts w:ascii="Bell MT" w:hAnsi="Bell MT"/>
                      <w:caps w:val="0"/>
                      <w:color w:val="auto"/>
                      <w:spacing w:val="0"/>
                      <w:sz w:val="120"/>
                      <w:szCs w:val="120"/>
                    </w:rPr>
                    <w:t>Table of Contents</w:t>
                  </w:r>
                </w:p>
              </w:txbxContent>
            </v:textbox>
            <w10:wrap anchorx="page"/>
          </v:shape>
        </w:pict>
      </w:r>
    </w:p>
    <w:p w:rsidR="00302282" w:rsidRDefault="00302282" w:rsidP="00F45AD2">
      <w:pPr>
        <w:rPr>
          <w:rFonts w:ascii="Bell MT" w:hAnsi="Bell MT"/>
        </w:rPr>
      </w:pPr>
    </w:p>
    <w:p w:rsidR="00BE7FC0" w:rsidRDefault="00BE7FC0" w:rsidP="00F45AD2">
      <w:pPr>
        <w:rPr>
          <w:rFonts w:ascii="Bell MT" w:hAnsi="Bell MT"/>
        </w:rPr>
      </w:pPr>
    </w:p>
    <w:p w:rsidR="00BE7FC0" w:rsidRDefault="00BE7FC0" w:rsidP="00F45AD2">
      <w:pPr>
        <w:rPr>
          <w:rFonts w:ascii="Bell MT" w:hAnsi="Bell MT"/>
        </w:rPr>
      </w:pPr>
    </w:p>
    <w:p w:rsidR="00BE7FC0" w:rsidRDefault="00BE7FC0" w:rsidP="00F45AD2">
      <w:pPr>
        <w:jc w:val="both"/>
        <w:rPr>
          <w:rFonts w:ascii="Bell MT" w:hAnsi="Bell MT"/>
        </w:rPr>
      </w:pPr>
    </w:p>
    <w:p w:rsidR="008F5C88" w:rsidRDefault="008F5C88" w:rsidP="00F45AD2">
      <w:pPr>
        <w:pStyle w:val="ListParagraph"/>
        <w:spacing w:line="600" w:lineRule="auto"/>
        <w:rPr>
          <w:rFonts w:ascii="Bell MT" w:hAnsi="Bell MT"/>
          <w:sz w:val="60"/>
          <w:szCs w:val="60"/>
        </w:rPr>
      </w:pPr>
    </w:p>
    <w:p w:rsidR="0078202F" w:rsidRDefault="0078202F" w:rsidP="00F45AD2">
      <w:pPr>
        <w:pStyle w:val="ListParagraph"/>
        <w:numPr>
          <w:ilvl w:val="0"/>
          <w:numId w:val="11"/>
        </w:numPr>
        <w:spacing w:line="600" w:lineRule="auto"/>
        <w:rPr>
          <w:rFonts w:ascii="Bell MT" w:hAnsi="Bell MT"/>
          <w:sz w:val="60"/>
          <w:szCs w:val="60"/>
        </w:rPr>
      </w:pPr>
      <w:r>
        <w:rPr>
          <w:rFonts w:ascii="Bell MT" w:hAnsi="Bell MT"/>
          <w:sz w:val="60"/>
          <w:szCs w:val="60"/>
        </w:rPr>
        <w:t>Introduction</w:t>
      </w:r>
    </w:p>
    <w:p w:rsidR="0078202F" w:rsidRDefault="0078202F" w:rsidP="00F45AD2">
      <w:pPr>
        <w:pStyle w:val="ListParagraph"/>
        <w:numPr>
          <w:ilvl w:val="0"/>
          <w:numId w:val="11"/>
        </w:numPr>
        <w:spacing w:line="600" w:lineRule="auto"/>
        <w:rPr>
          <w:rFonts w:ascii="Bell MT" w:hAnsi="Bell MT"/>
          <w:sz w:val="60"/>
          <w:szCs w:val="60"/>
        </w:rPr>
      </w:pPr>
      <w:r>
        <w:rPr>
          <w:rFonts w:ascii="Bell MT" w:hAnsi="Bell MT"/>
          <w:sz w:val="60"/>
          <w:szCs w:val="60"/>
        </w:rPr>
        <w:t>Hardware &amp; Software requirements</w:t>
      </w:r>
    </w:p>
    <w:p w:rsidR="00EE5606" w:rsidRDefault="00EE5606" w:rsidP="00F45AD2">
      <w:pPr>
        <w:pStyle w:val="ListParagraph"/>
        <w:numPr>
          <w:ilvl w:val="0"/>
          <w:numId w:val="11"/>
        </w:numPr>
        <w:spacing w:line="600" w:lineRule="auto"/>
        <w:rPr>
          <w:rFonts w:ascii="Bell MT" w:hAnsi="Bell MT"/>
          <w:sz w:val="60"/>
          <w:szCs w:val="60"/>
        </w:rPr>
      </w:pPr>
      <w:r>
        <w:rPr>
          <w:rFonts w:ascii="Bell MT" w:hAnsi="Bell MT"/>
          <w:sz w:val="60"/>
          <w:szCs w:val="60"/>
        </w:rPr>
        <w:t>Components of the program</w:t>
      </w:r>
    </w:p>
    <w:p w:rsidR="00EE5606" w:rsidRDefault="00EE5606" w:rsidP="00F45AD2">
      <w:pPr>
        <w:pStyle w:val="ListParagraph"/>
        <w:numPr>
          <w:ilvl w:val="0"/>
          <w:numId w:val="11"/>
        </w:numPr>
        <w:spacing w:line="600" w:lineRule="auto"/>
        <w:rPr>
          <w:rFonts w:ascii="Bell MT" w:hAnsi="Bell MT"/>
          <w:sz w:val="60"/>
          <w:szCs w:val="60"/>
        </w:rPr>
      </w:pPr>
      <w:r>
        <w:rPr>
          <w:rFonts w:ascii="Bell MT" w:hAnsi="Bell MT"/>
          <w:sz w:val="60"/>
          <w:szCs w:val="60"/>
        </w:rPr>
        <w:t>Source Code</w:t>
      </w:r>
    </w:p>
    <w:p w:rsidR="0078202F" w:rsidRPr="00EE5606" w:rsidRDefault="00EE5606" w:rsidP="00F45AD2">
      <w:pPr>
        <w:pStyle w:val="ListParagraph"/>
        <w:numPr>
          <w:ilvl w:val="0"/>
          <w:numId w:val="11"/>
        </w:numPr>
        <w:spacing w:line="600" w:lineRule="auto"/>
        <w:rPr>
          <w:rFonts w:ascii="Bell MT" w:hAnsi="Bell MT"/>
          <w:sz w:val="60"/>
          <w:szCs w:val="60"/>
        </w:rPr>
      </w:pPr>
      <w:r>
        <w:rPr>
          <w:rFonts w:ascii="Bell MT" w:hAnsi="Bell MT"/>
          <w:sz w:val="60"/>
          <w:szCs w:val="60"/>
        </w:rPr>
        <w:t>Bibliography</w:t>
      </w:r>
    </w:p>
    <w:p w:rsidR="006D7385" w:rsidRDefault="006D7385" w:rsidP="00F45AD2">
      <w:pPr>
        <w:spacing w:line="480" w:lineRule="auto"/>
        <w:rPr>
          <w:rFonts w:ascii="Bell MT" w:hAnsi="Bell MT"/>
        </w:rPr>
      </w:pPr>
    </w:p>
    <w:p w:rsidR="00AF1109" w:rsidRDefault="006D7385" w:rsidP="00F45AD2">
      <w:pPr>
        <w:rPr>
          <w:rFonts w:ascii="Bell MT" w:hAnsi="Bell MT"/>
        </w:rPr>
      </w:pPr>
      <w:r>
        <w:rPr>
          <w:rFonts w:ascii="Bell MT" w:hAnsi="Bell MT"/>
        </w:rPr>
        <w:br w:type="page"/>
      </w:r>
    </w:p>
    <w:p w:rsidR="006D7385" w:rsidRPr="000F6BF2" w:rsidRDefault="00AF1109" w:rsidP="00F45AD2">
      <w:pPr>
        <w:rPr>
          <w:color w:val="0070C0"/>
          <w:sz w:val="144"/>
        </w:rPr>
      </w:pPr>
      <w:r>
        <w:rPr>
          <w:noProof/>
          <w:sz w:val="144"/>
          <w:lang w:eastAsia="en-US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1424940</wp:posOffset>
            </wp:positionV>
            <wp:extent cx="6852285" cy="3491138"/>
            <wp:effectExtent l="0" t="0" r="571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iz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611" cy="350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385" w:rsidRPr="000F6BF2">
        <w:rPr>
          <w:color w:val="0070C0"/>
          <w:sz w:val="144"/>
        </w:rPr>
        <w:t>Introduction</w:t>
      </w:r>
    </w:p>
    <w:p w:rsidR="006D7385" w:rsidRPr="006D7385" w:rsidRDefault="006D7385" w:rsidP="00F45AD2">
      <w:pPr>
        <w:rPr>
          <w:sz w:val="96"/>
          <w:szCs w:val="96"/>
        </w:rPr>
      </w:pPr>
    </w:p>
    <w:p w:rsidR="006D7385" w:rsidRDefault="006D7385" w:rsidP="00F45AD2"/>
    <w:p w:rsidR="0017486A" w:rsidRDefault="0017486A" w:rsidP="00F45AD2">
      <w:pPr>
        <w:pStyle w:val="ListParagraph"/>
        <w:ind w:left="360"/>
        <w:rPr>
          <w:sz w:val="48"/>
          <w:szCs w:val="48"/>
        </w:rPr>
      </w:pPr>
    </w:p>
    <w:p w:rsidR="0017486A" w:rsidRDefault="0017486A" w:rsidP="00F45AD2">
      <w:pPr>
        <w:pStyle w:val="ListParagraph"/>
        <w:ind w:left="360"/>
        <w:rPr>
          <w:sz w:val="48"/>
          <w:szCs w:val="48"/>
        </w:rPr>
      </w:pPr>
    </w:p>
    <w:p w:rsidR="0017486A" w:rsidRDefault="0017486A" w:rsidP="00F45AD2">
      <w:pPr>
        <w:pStyle w:val="ListParagraph"/>
        <w:ind w:left="360"/>
        <w:rPr>
          <w:sz w:val="48"/>
          <w:szCs w:val="48"/>
        </w:rPr>
      </w:pPr>
    </w:p>
    <w:p w:rsidR="0017486A" w:rsidRDefault="0017486A" w:rsidP="00F45AD2">
      <w:pPr>
        <w:pStyle w:val="ListParagraph"/>
        <w:ind w:left="360"/>
        <w:rPr>
          <w:sz w:val="48"/>
          <w:szCs w:val="48"/>
        </w:rPr>
      </w:pPr>
    </w:p>
    <w:p w:rsidR="0017486A" w:rsidRDefault="0017486A" w:rsidP="00F45AD2">
      <w:pPr>
        <w:pStyle w:val="ListParagraph"/>
        <w:ind w:left="360"/>
        <w:rPr>
          <w:sz w:val="48"/>
          <w:szCs w:val="48"/>
        </w:rPr>
      </w:pPr>
    </w:p>
    <w:p w:rsidR="0017486A" w:rsidRDefault="0017486A" w:rsidP="00F45AD2">
      <w:pPr>
        <w:pStyle w:val="ListParagraph"/>
        <w:ind w:left="360"/>
        <w:rPr>
          <w:sz w:val="48"/>
          <w:szCs w:val="48"/>
        </w:rPr>
      </w:pPr>
    </w:p>
    <w:p w:rsidR="0017486A" w:rsidRDefault="0017486A" w:rsidP="00F45AD2">
      <w:pPr>
        <w:pStyle w:val="ListParagraph"/>
        <w:ind w:left="360"/>
        <w:rPr>
          <w:rFonts w:ascii="Bell MT" w:hAnsi="Bell MT"/>
          <w:sz w:val="52"/>
          <w:szCs w:val="52"/>
        </w:rPr>
      </w:pPr>
    </w:p>
    <w:p w:rsidR="00AF1109" w:rsidRPr="00AF1109" w:rsidRDefault="0017486A" w:rsidP="00F45AD2">
      <w:pPr>
        <w:pStyle w:val="ListParagraph"/>
        <w:ind w:left="360"/>
        <w:jc w:val="both"/>
        <w:rPr>
          <w:rFonts w:ascii="Bell MT" w:hAnsi="Bell MT"/>
          <w:sz w:val="48"/>
          <w:szCs w:val="48"/>
        </w:rPr>
      </w:pPr>
      <w:r w:rsidRPr="00AF1109">
        <w:rPr>
          <w:rFonts w:ascii="Bell MT" w:hAnsi="Bell MT"/>
          <w:sz w:val="48"/>
          <w:szCs w:val="48"/>
        </w:rPr>
        <w:t>This program is a great way to create exercises,quizzes and tests and to analyze</w:t>
      </w:r>
      <w:r w:rsidR="00AF1109">
        <w:rPr>
          <w:rFonts w:ascii="Bell MT" w:hAnsi="Bell MT"/>
          <w:sz w:val="48"/>
          <w:szCs w:val="48"/>
        </w:rPr>
        <w:t xml:space="preserve"> our performance in them. Unlimited quizzes, unlimited responses! The perfect tool for the classroom, colleagues or just for fun. Create quick and fun quizzes to test their knowledge.</w:t>
      </w:r>
    </w:p>
    <w:p w:rsidR="0017486A" w:rsidRPr="0017486A" w:rsidRDefault="0017486A" w:rsidP="00F45AD2">
      <w:pPr>
        <w:pStyle w:val="ListParagraph"/>
        <w:ind w:left="360"/>
        <w:rPr>
          <w:rFonts w:ascii="Bell MT" w:hAnsi="Bell MT"/>
          <w:sz w:val="52"/>
          <w:szCs w:val="52"/>
        </w:rPr>
      </w:pPr>
    </w:p>
    <w:p w:rsidR="0017486A" w:rsidRDefault="0017486A" w:rsidP="00F45AD2">
      <w:pPr>
        <w:rPr>
          <w:sz w:val="48"/>
          <w:szCs w:val="48"/>
        </w:rPr>
      </w:pPr>
    </w:p>
    <w:p w:rsidR="00AF1109" w:rsidRDefault="00AF1109" w:rsidP="00F45AD2">
      <w:pPr>
        <w:rPr>
          <w:sz w:val="48"/>
          <w:szCs w:val="48"/>
        </w:rPr>
      </w:pPr>
    </w:p>
    <w:p w:rsidR="00AF1109" w:rsidRDefault="00AF1109" w:rsidP="00F45AD2">
      <w:pPr>
        <w:rPr>
          <w:sz w:val="48"/>
          <w:szCs w:val="48"/>
        </w:rPr>
      </w:pPr>
    </w:p>
    <w:p w:rsidR="00AF1109" w:rsidRPr="00AF1109" w:rsidRDefault="007C3CE3" w:rsidP="00F45AD2">
      <w:pPr>
        <w:rPr>
          <w:sz w:val="48"/>
          <w:szCs w:val="48"/>
        </w:rPr>
      </w:pPr>
      <w:r>
        <w:rPr>
          <w:noProof/>
          <w:lang w:eastAsia="en-US"/>
        </w:rPr>
        <w:lastRenderedPageBreak/>
        <w:pict>
          <v:shape id="Text Box 23" o:spid="_x0000_s1031" type="#_x0000_t202" style="position:absolute;margin-left:-9.75pt;margin-top:-11.6pt;width:612pt;height:111.75pt;z-index:25167564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" fillcolor="#122e47 [964]" stroked="f">
            <v:fill color2="#5b9bd5 [3204]" rotate="t" angle="225" colors="0 #2c5981;.5 #4382ba;1 #529bde" focus="100%" type="gradient"/>
            <v:textbox style="mso-next-textbox:#Text Box 23">
              <w:txbxContent>
                <w:p w:rsidR="00AF195B" w:rsidRDefault="00AF195B" w:rsidP="0077163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FFFF" w:themeColor="background1"/>
                      <w:sz w:val="144"/>
                      <w:szCs w:val="96"/>
                    </w:rPr>
                  </w:pPr>
                  <w:r w:rsidRPr="0017486A">
                    <w:rPr>
                      <w:color w:val="FFFFFF" w:themeColor="background1"/>
                      <w:sz w:val="144"/>
                      <w:szCs w:val="96"/>
                    </w:rPr>
                    <w:t>Features</w:t>
                  </w:r>
                </w:p>
                <w:p w:rsidR="00AF195B" w:rsidRPr="0017486A" w:rsidRDefault="00AF195B" w:rsidP="0077163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FFFFFF" w:themeColor="background1"/>
                      <w:sz w:val="144"/>
                      <w:szCs w:val="96"/>
                    </w:rPr>
                  </w:pPr>
                </w:p>
              </w:txbxContent>
            </v:textbox>
            <w10:wrap anchorx="page"/>
          </v:shape>
        </w:pict>
      </w:r>
    </w:p>
    <w:p w:rsidR="0041677F" w:rsidRDefault="0041677F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DD20A2" w:rsidRDefault="00DD20A2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DD20A2" w:rsidRDefault="00DD20A2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337756" w:rsidRDefault="0044280C" w:rsidP="00891EAA">
      <w:pPr>
        <w:pStyle w:val="ListParagraph"/>
        <w:numPr>
          <w:ilvl w:val="0"/>
          <w:numId w:val="14"/>
        </w:numPr>
        <w:spacing w:line="360" w:lineRule="auto"/>
        <w:ind w:left="709" w:hanging="709"/>
        <w:jc w:val="both"/>
        <w:rPr>
          <w:sz w:val="52"/>
          <w:szCs w:val="48"/>
        </w:rPr>
      </w:pPr>
      <w:r>
        <w:rPr>
          <w:noProof/>
          <w:sz w:val="52"/>
          <w:szCs w:val="48"/>
          <w:lang w:eastAsia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1594485</wp:posOffset>
            </wp:positionV>
            <wp:extent cx="2747010" cy="1897380"/>
            <wp:effectExtent l="0" t="0" r="0" b="7620"/>
            <wp:wrapThrough wrapText="bothSides">
              <wp:wrapPolygon edited="0">
                <wp:start x="599" y="0"/>
                <wp:lineTo x="0" y="434"/>
                <wp:lineTo x="0" y="21036"/>
                <wp:lineTo x="449" y="21470"/>
                <wp:lineTo x="599" y="21470"/>
                <wp:lineTo x="20821" y="21470"/>
                <wp:lineTo x="20971" y="21470"/>
                <wp:lineTo x="21420" y="21036"/>
                <wp:lineTo x="21420" y="434"/>
                <wp:lineTo x="20821" y="0"/>
                <wp:lineTo x="599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owtorunaPubQuiz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97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37756" w:rsidRPr="0017486A">
        <w:rPr>
          <w:sz w:val="52"/>
          <w:szCs w:val="48"/>
        </w:rPr>
        <w:t>Created with the “Kee</w:t>
      </w:r>
      <w:r w:rsidR="00C46341">
        <w:rPr>
          <w:sz w:val="52"/>
          <w:szCs w:val="48"/>
        </w:rPr>
        <w:t>p it simple” principle in mind, i</w:t>
      </w:r>
      <w:r w:rsidR="00337756" w:rsidRPr="0017486A">
        <w:rPr>
          <w:sz w:val="52"/>
          <w:szCs w:val="48"/>
        </w:rPr>
        <w:t>t’</w:t>
      </w:r>
      <w:r w:rsidR="0017486A">
        <w:rPr>
          <w:sz w:val="52"/>
          <w:szCs w:val="48"/>
        </w:rPr>
        <w:t xml:space="preserve">s a fast way to create your own </w:t>
      </w:r>
      <w:r w:rsidR="00C46341">
        <w:rPr>
          <w:sz w:val="52"/>
          <w:szCs w:val="48"/>
        </w:rPr>
        <w:t>ex</w:t>
      </w:r>
      <w:r w:rsidR="00337756" w:rsidRPr="0017486A">
        <w:rPr>
          <w:sz w:val="52"/>
          <w:szCs w:val="48"/>
        </w:rPr>
        <w:t>ercises , quizzes and tests.</w:t>
      </w:r>
    </w:p>
    <w:p w:rsidR="0044280C" w:rsidRPr="0017486A" w:rsidRDefault="0044280C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F1313F" w:rsidRPr="0017486A" w:rsidRDefault="00F1313F" w:rsidP="00891EAA">
      <w:pPr>
        <w:pStyle w:val="ListParagraph"/>
        <w:numPr>
          <w:ilvl w:val="0"/>
          <w:numId w:val="14"/>
        </w:numPr>
        <w:spacing w:line="360" w:lineRule="auto"/>
        <w:ind w:left="709" w:hanging="709"/>
        <w:jc w:val="both"/>
        <w:rPr>
          <w:sz w:val="52"/>
          <w:szCs w:val="48"/>
        </w:rPr>
      </w:pPr>
      <w:r w:rsidRPr="0017486A">
        <w:rPr>
          <w:sz w:val="52"/>
          <w:szCs w:val="48"/>
        </w:rPr>
        <w:t>Four different categories to choose from: Maths , Computer , Science &amp; General.</w:t>
      </w:r>
    </w:p>
    <w:p w:rsidR="0044280C" w:rsidRDefault="0044280C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337756" w:rsidRPr="0017486A" w:rsidRDefault="00C46341" w:rsidP="00891EAA">
      <w:pPr>
        <w:pStyle w:val="ListParagraph"/>
        <w:numPr>
          <w:ilvl w:val="0"/>
          <w:numId w:val="14"/>
        </w:numPr>
        <w:spacing w:line="360" w:lineRule="auto"/>
        <w:ind w:left="709" w:hanging="709"/>
        <w:jc w:val="both"/>
        <w:rPr>
          <w:sz w:val="52"/>
          <w:szCs w:val="48"/>
        </w:rPr>
      </w:pPr>
      <w:r>
        <w:rPr>
          <w:sz w:val="52"/>
          <w:szCs w:val="48"/>
        </w:rPr>
        <w:t>The user can add, delete or modify</w:t>
      </w:r>
      <w:r w:rsidR="00EB4B1A" w:rsidRPr="0017486A">
        <w:rPr>
          <w:sz w:val="52"/>
          <w:szCs w:val="48"/>
        </w:rPr>
        <w:t xml:space="preserve"> endless number of questions and their solutions. </w:t>
      </w:r>
    </w:p>
    <w:p w:rsidR="0044280C" w:rsidRDefault="0044280C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41677F" w:rsidRDefault="0041677F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41677F" w:rsidRPr="0041677F" w:rsidRDefault="0041677F" w:rsidP="00F45AD2">
      <w:pPr>
        <w:rPr>
          <w:sz w:val="52"/>
          <w:szCs w:val="48"/>
        </w:rPr>
      </w:pPr>
    </w:p>
    <w:p w:rsidR="0044280C" w:rsidRDefault="00EB4B1A" w:rsidP="00891EAA">
      <w:pPr>
        <w:pStyle w:val="ListParagraph"/>
        <w:numPr>
          <w:ilvl w:val="0"/>
          <w:numId w:val="14"/>
        </w:numPr>
        <w:spacing w:line="360" w:lineRule="auto"/>
        <w:ind w:left="709" w:hanging="709"/>
        <w:jc w:val="both"/>
        <w:rPr>
          <w:sz w:val="52"/>
          <w:szCs w:val="48"/>
        </w:rPr>
      </w:pPr>
      <w:r w:rsidRPr="0017486A">
        <w:rPr>
          <w:sz w:val="52"/>
          <w:szCs w:val="48"/>
        </w:rPr>
        <w:t>Adding, deleting or modifying of the questions or their corresponding answers can only be done by the administrator as it is password protected.</w:t>
      </w:r>
    </w:p>
    <w:p w:rsidR="0044280C" w:rsidRPr="0044280C" w:rsidRDefault="0044280C" w:rsidP="00F45AD2">
      <w:pPr>
        <w:spacing w:line="360" w:lineRule="auto"/>
        <w:rPr>
          <w:sz w:val="52"/>
          <w:szCs w:val="48"/>
        </w:rPr>
      </w:pPr>
    </w:p>
    <w:p w:rsidR="00EB4B1A" w:rsidRDefault="0044280C" w:rsidP="00891EAA">
      <w:pPr>
        <w:pStyle w:val="ListParagraph"/>
        <w:numPr>
          <w:ilvl w:val="0"/>
          <w:numId w:val="14"/>
        </w:numPr>
        <w:spacing w:line="360" w:lineRule="auto"/>
        <w:ind w:left="709" w:hanging="709"/>
        <w:jc w:val="both"/>
        <w:rPr>
          <w:sz w:val="52"/>
          <w:szCs w:val="48"/>
        </w:rPr>
      </w:pPr>
      <w:r>
        <w:rPr>
          <w:noProof/>
          <w:sz w:val="52"/>
          <w:szCs w:val="48"/>
          <w:lang w:eastAsia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712470</wp:posOffset>
            </wp:positionV>
            <wp:extent cx="304800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465" y="21478"/>
                <wp:lineTo x="2146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eader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B1A" w:rsidRPr="0017486A">
        <w:rPr>
          <w:sz w:val="52"/>
          <w:szCs w:val="48"/>
        </w:rPr>
        <w:t>The user can review his performance as his/her score &amp; percentage is displayed at the end of the quiz.</w:t>
      </w:r>
    </w:p>
    <w:p w:rsidR="0044280C" w:rsidRDefault="0044280C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44280C" w:rsidRDefault="006421C8" w:rsidP="00891EAA">
      <w:pPr>
        <w:pStyle w:val="ListParagraph"/>
        <w:numPr>
          <w:ilvl w:val="0"/>
          <w:numId w:val="14"/>
        </w:numPr>
        <w:spacing w:line="360" w:lineRule="auto"/>
        <w:ind w:left="709" w:hanging="709"/>
        <w:rPr>
          <w:sz w:val="52"/>
          <w:szCs w:val="48"/>
        </w:rPr>
      </w:pPr>
      <w:r w:rsidRPr="0017486A">
        <w:rPr>
          <w:sz w:val="52"/>
          <w:szCs w:val="48"/>
        </w:rPr>
        <w:t>The source code could be easily modified as it i</w:t>
      </w:r>
      <w:r w:rsidR="00CF6A68" w:rsidRPr="0017486A">
        <w:rPr>
          <w:sz w:val="52"/>
          <w:szCs w:val="48"/>
        </w:rPr>
        <w:t>s well complimented by comments</w:t>
      </w:r>
      <w:r w:rsidRPr="0017486A">
        <w:rPr>
          <w:sz w:val="52"/>
          <w:szCs w:val="48"/>
        </w:rPr>
        <w:t>.</w:t>
      </w:r>
    </w:p>
    <w:p w:rsidR="0044280C" w:rsidRDefault="0044280C" w:rsidP="00F45AD2">
      <w:pPr>
        <w:rPr>
          <w:sz w:val="52"/>
          <w:szCs w:val="48"/>
        </w:rPr>
      </w:pPr>
      <w:r>
        <w:rPr>
          <w:sz w:val="52"/>
          <w:szCs w:val="48"/>
        </w:rPr>
        <w:br w:type="page"/>
      </w:r>
    </w:p>
    <w:p w:rsidR="00337756" w:rsidRDefault="007C3CE3" w:rsidP="00F45AD2">
      <w:pPr>
        <w:pStyle w:val="ListParagraph"/>
        <w:spacing w:line="360" w:lineRule="auto"/>
        <w:ind w:left="360"/>
        <w:rPr>
          <w:sz w:val="52"/>
          <w:szCs w:val="48"/>
        </w:rPr>
      </w:pPr>
      <w:r>
        <w:rPr>
          <w:noProof/>
          <w:lang w:eastAsia="en-US"/>
        </w:rPr>
        <w:lastRenderedPageBreak/>
        <w:pict>
          <v:shape id="Text Box 29" o:spid="_x0000_s1032" type="#_x0000_t202" style="position:absolute;left:0;text-align:left;margin-left:3393.9pt;margin-top:-13.5pt;width:611.25pt;height:111.75pt;z-index:251682816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" fillcolor="#122e47 [964]" stroked="f">
            <v:fill color2="#5b9bd5 [3204]" rotate="t" angle="180" colors="0 #2c5981;.5 #4382ba;1 #529bde" focus="100%" type="gradient"/>
            <v:textbox style="mso-next-textbox:#Text Box 29">
              <w:txbxContent>
                <w:p w:rsidR="00AF195B" w:rsidRPr="0044280C" w:rsidRDefault="00AF195B" w:rsidP="0044280C"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right w:val="single" w:sz="4" w:space="31" w:color="auto"/>
                    </w:pBdr>
                    <w:spacing w:line="360" w:lineRule="auto"/>
                    <w:rPr>
                      <w:rFonts w:ascii="Bell MT" w:hAnsi="Bell MT"/>
                      <w:color w:val="FFFFFF" w:themeColor="background1"/>
                      <w:sz w:val="144"/>
                      <w:szCs w:val="144"/>
                    </w:rPr>
                  </w:pPr>
                  <w:r w:rsidRPr="0044280C">
                    <w:rPr>
                      <w:rFonts w:ascii="Bell MT" w:hAnsi="Bell MT"/>
                      <w:color w:val="FFFFFF" w:themeColor="background1"/>
                      <w:sz w:val="144"/>
                      <w:szCs w:val="144"/>
                    </w:rPr>
                    <w:t xml:space="preserve">Applications </w:t>
                  </w:r>
                </w:p>
              </w:txbxContent>
            </v:textbox>
            <w10:wrap anchorx="page"/>
          </v:shape>
        </w:pict>
      </w:r>
    </w:p>
    <w:p w:rsidR="0044280C" w:rsidRDefault="0044280C" w:rsidP="00F45AD2">
      <w:pPr>
        <w:pStyle w:val="ListParagraph"/>
        <w:spacing w:line="360" w:lineRule="auto"/>
        <w:ind w:left="360"/>
        <w:rPr>
          <w:sz w:val="52"/>
          <w:szCs w:val="48"/>
        </w:rPr>
      </w:pPr>
    </w:p>
    <w:p w:rsidR="0044280C" w:rsidRDefault="0044280C" w:rsidP="00F45AD2">
      <w:pPr>
        <w:spacing w:line="360" w:lineRule="auto"/>
        <w:rPr>
          <w:sz w:val="52"/>
          <w:szCs w:val="48"/>
        </w:rPr>
      </w:pPr>
    </w:p>
    <w:p w:rsidR="0044280C" w:rsidRDefault="0044280C" w:rsidP="002B20B5">
      <w:pPr>
        <w:spacing w:line="360" w:lineRule="auto"/>
        <w:jc w:val="both"/>
        <w:rPr>
          <w:rFonts w:ascii="Bell MT" w:hAnsi="Bell MT"/>
          <w:sz w:val="56"/>
          <w:szCs w:val="56"/>
        </w:rPr>
      </w:pPr>
      <w:r w:rsidRPr="0044280C">
        <w:rPr>
          <w:rFonts w:ascii="Bell MT" w:hAnsi="Bell MT"/>
          <w:sz w:val="56"/>
          <w:szCs w:val="56"/>
        </w:rPr>
        <w:t xml:space="preserve">Needless to say, quizzes have made places in </w:t>
      </w:r>
      <w:r w:rsidR="00891EAA">
        <w:rPr>
          <w:rFonts w:ascii="Bell MT" w:hAnsi="Bell MT"/>
          <w:sz w:val="56"/>
          <w:szCs w:val="56"/>
        </w:rPr>
        <w:t>o</w:t>
      </w:r>
      <w:r w:rsidRPr="0044280C">
        <w:rPr>
          <w:rFonts w:ascii="Bell MT" w:hAnsi="Bell MT"/>
          <w:sz w:val="56"/>
          <w:szCs w:val="56"/>
        </w:rPr>
        <w:t xml:space="preserve">ur hearts, be it knowledge or entertainment. </w:t>
      </w: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  <w:r w:rsidRPr="0044280C">
        <w:rPr>
          <w:noProof/>
          <w:sz w:val="56"/>
          <w:szCs w:val="56"/>
          <w:lang w:eastAsia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226060</wp:posOffset>
            </wp:positionV>
            <wp:extent cx="4380865" cy="2268855"/>
            <wp:effectExtent l="19050" t="0" r="63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25007365-4045723-1_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891EAA">
      <w:pPr>
        <w:spacing w:line="360" w:lineRule="auto"/>
        <w:jc w:val="both"/>
        <w:rPr>
          <w:rFonts w:ascii="Bell MT" w:hAnsi="Bell MT"/>
          <w:sz w:val="56"/>
          <w:szCs w:val="56"/>
        </w:rPr>
      </w:pPr>
      <w:r w:rsidRPr="0044280C">
        <w:rPr>
          <w:rFonts w:ascii="Bell MT" w:hAnsi="Bell MT"/>
          <w:sz w:val="56"/>
          <w:szCs w:val="56"/>
        </w:rPr>
        <w:t>The show “KaunBanegaCrorepati” and the famous “Bournvita Quiz” i</w:t>
      </w:r>
      <w:r w:rsidR="0041677F">
        <w:rPr>
          <w:rFonts w:ascii="Bell MT" w:hAnsi="Bell MT"/>
          <w:sz w:val="56"/>
          <w:szCs w:val="56"/>
        </w:rPr>
        <w:t>s enjoyed by millions of people</w:t>
      </w:r>
      <w:r w:rsidRPr="0044280C">
        <w:rPr>
          <w:rFonts w:ascii="Bell MT" w:hAnsi="Bell MT"/>
          <w:sz w:val="56"/>
          <w:szCs w:val="56"/>
        </w:rPr>
        <w:t>.</w:t>
      </w: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1677F" w:rsidP="00F45AD2">
      <w:pPr>
        <w:spacing w:line="360" w:lineRule="auto"/>
        <w:rPr>
          <w:rFonts w:ascii="Bell MT" w:hAnsi="Bell MT"/>
          <w:sz w:val="56"/>
          <w:szCs w:val="56"/>
        </w:rPr>
      </w:pPr>
      <w:r>
        <w:rPr>
          <w:rFonts w:ascii="Bell MT" w:hAnsi="Bell MT"/>
          <w:noProof/>
          <w:sz w:val="56"/>
          <w:szCs w:val="56"/>
          <w:lang w:eastAsia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735830" cy="2819400"/>
            <wp:effectExtent l="0" t="0" r="762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ournvita_Quiz_con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1677F" w:rsidRDefault="0041677F" w:rsidP="00F45AD2">
      <w:pPr>
        <w:spacing w:line="360" w:lineRule="auto"/>
        <w:rPr>
          <w:rFonts w:ascii="Bell MT" w:hAnsi="Bell MT"/>
          <w:sz w:val="56"/>
          <w:szCs w:val="56"/>
        </w:rPr>
      </w:pPr>
    </w:p>
    <w:p w:rsidR="0044280C" w:rsidRDefault="0044280C" w:rsidP="00891EAA">
      <w:pPr>
        <w:spacing w:line="360" w:lineRule="auto"/>
        <w:jc w:val="both"/>
        <w:rPr>
          <w:rFonts w:ascii="Bell MT" w:hAnsi="Bell MT"/>
          <w:sz w:val="44"/>
          <w:szCs w:val="44"/>
        </w:rPr>
      </w:pPr>
      <w:r w:rsidRPr="0044280C">
        <w:rPr>
          <w:rFonts w:ascii="Bell MT" w:hAnsi="Bell MT"/>
          <w:sz w:val="56"/>
          <w:szCs w:val="56"/>
        </w:rPr>
        <w:t>Quizzes are the best way to know if we have the “Illusion of knowledge” or the true knowledge itself</w:t>
      </w:r>
      <w:r w:rsidRPr="0044280C">
        <w:rPr>
          <w:rFonts w:ascii="Bell MT" w:hAnsi="Bell MT"/>
          <w:sz w:val="44"/>
          <w:szCs w:val="44"/>
        </w:rPr>
        <w:t>.</w:t>
      </w:r>
    </w:p>
    <w:p w:rsidR="0044280C" w:rsidRDefault="0044280C" w:rsidP="00891EAA">
      <w:pPr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Quizzes also remain</w:t>
      </w:r>
      <w:r w:rsidR="00675ED6">
        <w:rPr>
          <w:rFonts w:ascii="Bell MT" w:hAnsi="Bell MT"/>
          <w:sz w:val="56"/>
          <w:szCs w:val="56"/>
        </w:rPr>
        <w:t xml:space="preserve"> the best way to screen the smartest </w:t>
      </w:r>
      <w:r>
        <w:rPr>
          <w:rFonts w:ascii="Bell MT" w:hAnsi="Bell MT"/>
          <w:sz w:val="56"/>
          <w:szCs w:val="56"/>
        </w:rPr>
        <w:t>people among huge groups.</w:t>
      </w:r>
    </w:p>
    <w:p w:rsidR="0044280C" w:rsidRDefault="0044280C" w:rsidP="00F45AD2">
      <w:pPr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br w:type="page"/>
      </w:r>
    </w:p>
    <w:p w:rsidR="0044280C" w:rsidRDefault="007C3CE3" w:rsidP="00F45AD2">
      <w:pPr>
        <w:tabs>
          <w:tab w:val="left" w:pos="2655"/>
        </w:tabs>
        <w:spacing w:line="360" w:lineRule="auto"/>
        <w:rPr>
          <w:rFonts w:ascii="Bell MT" w:hAnsi="Bell MT"/>
          <w:sz w:val="56"/>
          <w:szCs w:val="56"/>
        </w:rPr>
      </w:pPr>
      <w:r>
        <w:rPr>
          <w:noProof/>
        </w:rPr>
        <w:lastRenderedPageBreak/>
        <w:pict>
          <v:shape id="Text Box 2" o:spid="_x0000_s1033" type="#_x0000_t202" style="position:absolute;margin-left:2966.4pt;margin-top:0;width:540pt;height:100.5pt;z-index:251686912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" filled="f" stroked="f">
            <v:fill o:detectmouseclick="t"/>
            <v:textbox style="mso-next-textbox:#Text Box 2">
              <w:txbxContent>
                <w:p w:rsidR="00AF195B" w:rsidRPr="00DD20A2" w:rsidRDefault="00AF195B" w:rsidP="00DD20A2">
                  <w:pPr>
                    <w:pBdr>
                      <w:right w:val="single" w:sz="4" w:space="31" w:color="auto"/>
                    </w:pBdr>
                    <w:tabs>
                      <w:tab w:val="left" w:pos="2655"/>
                    </w:tabs>
                    <w:spacing w:line="360" w:lineRule="auto"/>
                    <w:jc w:val="center"/>
                    <w:rPr>
                      <w:rFonts w:ascii="Bell MT" w:hAnsi="Bell MT"/>
                      <w:color w:val="0070C0"/>
                      <w:sz w:val="144"/>
                      <w:szCs w:val="144"/>
                    </w:rPr>
                  </w:pPr>
                  <w:r w:rsidRPr="00DD20A2">
                    <w:rPr>
                      <w:rFonts w:ascii="Bell MT" w:hAnsi="Bell MT"/>
                      <w:color w:val="0070C0"/>
                      <w:sz w:val="144"/>
                      <w:szCs w:val="144"/>
                    </w:rPr>
                    <w:t xml:space="preserve">Components </w:t>
                  </w:r>
                </w:p>
              </w:txbxContent>
            </v:textbox>
            <w10:wrap anchorx="margin"/>
          </v:shape>
        </w:pict>
      </w:r>
      <w:r w:rsidR="00675ED6">
        <w:rPr>
          <w:rFonts w:ascii="Bell MT" w:hAnsi="Bell MT"/>
          <w:sz w:val="56"/>
          <w:szCs w:val="56"/>
        </w:rPr>
        <w:tab/>
      </w:r>
    </w:p>
    <w:p w:rsidR="00675ED6" w:rsidRDefault="007C3CE3" w:rsidP="00F45AD2">
      <w:pPr>
        <w:tabs>
          <w:tab w:val="left" w:pos="2655"/>
        </w:tabs>
        <w:spacing w:line="360" w:lineRule="auto"/>
        <w:rPr>
          <w:rFonts w:ascii="Bell MT" w:hAnsi="Bell MT"/>
          <w:sz w:val="56"/>
          <w:szCs w:val="56"/>
        </w:rPr>
      </w:pPr>
      <w:r>
        <w:rPr>
          <w:noProof/>
        </w:rPr>
        <w:pict>
          <v:shape id="Text Box 3" o:spid="_x0000_s1034" type="#_x0000_t202" style="position:absolute;margin-left:3393.9pt;margin-top:56.55pt;width:611.25pt;height:75.75pt;z-index:251688960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" fillcolor="#122e47 [964]" stroked="f">
            <v:fill color2="#5b9bd5 [3204]" rotate="t" colors="0 #2c5981;.5 #4382ba;1 #529bde" focus="100%" type="gradient"/>
            <v:textbox style="mso-next-textbox:#Text Box 3">
              <w:txbxContent>
                <w:p w:rsidR="00AF195B" w:rsidRPr="00415532" w:rsidRDefault="00AF195B" w:rsidP="00415532">
                  <w:pPr>
                    <w:pStyle w:val="ListParagraph"/>
                    <w:numPr>
                      <w:ilvl w:val="0"/>
                      <w:numId w:val="36"/>
                    </w:numPr>
                    <w:pBdr>
                      <w:left w:val="single" w:sz="4" w:space="31" w:color="auto"/>
                    </w:pBdr>
                    <w:tabs>
                      <w:tab w:val="left" w:pos="2655"/>
                    </w:tabs>
                    <w:spacing w:line="360" w:lineRule="auto"/>
                    <w:rPr>
                      <w:rFonts w:ascii="Bell MT" w:hAnsi="Bell MT"/>
                      <w:color w:val="FFFFFF" w:themeColor="background1"/>
                      <w:sz w:val="96"/>
                      <w:szCs w:val="96"/>
                    </w:rPr>
                  </w:pPr>
                  <w:r w:rsidRPr="00415532">
                    <w:rPr>
                      <w:rFonts w:ascii="Bell MT" w:hAnsi="Bell MT"/>
                      <w:color w:val="FFFFFF" w:themeColor="background1"/>
                      <w:sz w:val="96"/>
                      <w:szCs w:val="96"/>
                    </w:rPr>
                    <w:t>Classes &amp; Functions</w:t>
                  </w:r>
                </w:p>
                <w:p w:rsidR="00AF195B" w:rsidRDefault="00AF195B" w:rsidP="0041677F">
                  <w:pPr>
                    <w:pBdr>
                      <w:left w:val="single" w:sz="4" w:space="31" w:color="auto"/>
                    </w:pBdr>
                    <w:tabs>
                      <w:tab w:val="left" w:pos="2655"/>
                    </w:tabs>
                    <w:spacing w:line="360" w:lineRule="auto"/>
                    <w:rPr>
                      <w:rFonts w:ascii="Bell MT" w:hAnsi="Bell MT"/>
                      <w:color w:val="FFFFFF" w:themeColor="background1"/>
                      <w:sz w:val="96"/>
                      <w:szCs w:val="96"/>
                    </w:rPr>
                  </w:pPr>
                </w:p>
                <w:p w:rsidR="00AF195B" w:rsidRDefault="00AF195B" w:rsidP="0041677F">
                  <w:pPr>
                    <w:pBdr>
                      <w:left w:val="single" w:sz="4" w:space="31" w:color="auto"/>
                    </w:pBdr>
                    <w:tabs>
                      <w:tab w:val="left" w:pos="2655"/>
                    </w:tabs>
                    <w:spacing w:line="360" w:lineRule="auto"/>
                    <w:rPr>
                      <w:rFonts w:ascii="Bell MT" w:hAnsi="Bell MT"/>
                      <w:color w:val="FFFFFF" w:themeColor="background1"/>
                      <w:sz w:val="96"/>
                      <w:szCs w:val="96"/>
                    </w:rPr>
                  </w:pPr>
                </w:p>
                <w:p w:rsidR="00AF195B" w:rsidRPr="0041677F" w:rsidRDefault="00AF195B" w:rsidP="0041677F">
                  <w:pPr>
                    <w:pBdr>
                      <w:left w:val="single" w:sz="4" w:space="31" w:color="auto"/>
                    </w:pBdr>
                    <w:tabs>
                      <w:tab w:val="left" w:pos="2655"/>
                    </w:tabs>
                    <w:spacing w:line="360" w:lineRule="auto"/>
                    <w:rPr>
                      <w:rFonts w:ascii="Bell MT" w:hAnsi="Bell MT"/>
                      <w:color w:val="FFFFFF" w:themeColor="background1"/>
                      <w:sz w:val="96"/>
                      <w:szCs w:val="96"/>
                    </w:rPr>
                  </w:pPr>
                </w:p>
                <w:p w:rsidR="00AF195B" w:rsidRPr="00675ED6" w:rsidRDefault="00AF195B" w:rsidP="00675ED6">
                  <w:pPr>
                    <w:pBdr>
                      <w:right w:val="single" w:sz="4" w:space="31" w:color="auto"/>
                    </w:pBdr>
                    <w:tabs>
                      <w:tab w:val="left" w:pos="2655"/>
                    </w:tabs>
                    <w:spacing w:line="360" w:lineRule="auto"/>
                    <w:rPr>
                      <w:rFonts w:ascii="Bell MT" w:hAnsi="Bell MT"/>
                      <w:color w:val="FFFFFF" w:themeColor="background1"/>
                      <w:sz w:val="96"/>
                      <w:szCs w:val="96"/>
                    </w:rPr>
                  </w:pPr>
                </w:p>
              </w:txbxContent>
            </v:textbox>
            <w10:wrap anchorx="page"/>
          </v:shape>
        </w:pict>
      </w:r>
    </w:p>
    <w:p w:rsidR="00675ED6" w:rsidRDefault="00675ED6" w:rsidP="00F45AD2">
      <w:pPr>
        <w:tabs>
          <w:tab w:val="left" w:pos="2655"/>
        </w:tabs>
        <w:spacing w:line="360" w:lineRule="auto"/>
        <w:rPr>
          <w:rFonts w:ascii="Bell MT" w:hAnsi="Bell MT"/>
          <w:sz w:val="56"/>
          <w:szCs w:val="56"/>
        </w:rPr>
      </w:pPr>
    </w:p>
    <w:p w:rsidR="00675ED6" w:rsidRDefault="007C3CE3" w:rsidP="00F45AD2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noProof/>
        </w:rPr>
        <w:pict>
          <v:shape id="Text Box 4" o:spid="_x0000_s1035" type="#_x0000_t202" style="position:absolute;left:0;text-align:left;margin-left:-11.25pt;margin-top:37.95pt;width:157.45pt;height:65.25pt;z-index:2516910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OXJwIAAFw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" filled="f" stroked="f">
            <v:fill o:detectmouseclick="t"/>
            <v:textbox style="mso-next-textbox:#Text Box 4">
              <w:txbxContent>
                <w:p w:rsidR="00AF195B" w:rsidRPr="00C46341" w:rsidRDefault="00AF195B" w:rsidP="00415532">
                  <w:pPr>
                    <w:tabs>
                      <w:tab w:val="left" w:pos="2655"/>
                    </w:tabs>
                    <w:spacing w:line="360" w:lineRule="auto"/>
                    <w:jc w:val="center"/>
                    <w:rPr>
                      <w:rFonts w:ascii="Bell MT" w:hAnsi="Bell MT"/>
                      <w:color w:val="2E74B5" w:themeColor="accent1" w:themeShade="BF"/>
                      <w:sz w:val="72"/>
                      <w:szCs w:val="72"/>
                    </w:rPr>
                  </w:pPr>
                  <w:r w:rsidRPr="00C46341">
                    <w:rPr>
                      <w:rFonts w:ascii="Bell MT" w:hAnsi="Bell MT"/>
                      <w:color w:val="2E74B5" w:themeColor="accent1" w:themeShade="BF"/>
                      <w:sz w:val="96"/>
                      <w:szCs w:val="72"/>
                    </w:rPr>
                    <w:t>Classes</w:t>
                  </w:r>
                </w:p>
              </w:txbxContent>
            </v:textbox>
          </v:shape>
        </w:pict>
      </w:r>
    </w:p>
    <w:p w:rsidR="00415532" w:rsidRDefault="00415532" w:rsidP="00F45AD2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</w:p>
    <w:p w:rsidR="0041677F" w:rsidRPr="00415532" w:rsidRDefault="00467F9C" w:rsidP="00F45AD2">
      <w:pPr>
        <w:tabs>
          <w:tab w:val="left" w:pos="2655"/>
        </w:tabs>
        <w:spacing w:before="0"/>
        <w:jc w:val="both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1.</w:t>
      </w:r>
      <w:r w:rsidR="00415532" w:rsidRPr="00415532">
        <w:rPr>
          <w:rFonts w:ascii="Bell MT" w:hAnsi="Bell MT"/>
          <w:sz w:val="52"/>
          <w:szCs w:val="52"/>
        </w:rPr>
        <w:t>Class name</w:t>
      </w:r>
      <w:r w:rsidR="0041677F" w:rsidRPr="00415532">
        <w:rPr>
          <w:rFonts w:ascii="Bell MT" w:hAnsi="Bell MT"/>
          <w:sz w:val="52"/>
          <w:szCs w:val="52"/>
        </w:rPr>
        <w:t>: menu</w:t>
      </w:r>
    </w:p>
    <w:p w:rsidR="00675ED6" w:rsidRPr="00415532" w:rsidRDefault="00415532" w:rsidP="00891EAA">
      <w:pPr>
        <w:tabs>
          <w:tab w:val="left" w:pos="2655"/>
        </w:tabs>
        <w:spacing w:before="0"/>
        <w:ind w:left="426"/>
        <w:jc w:val="both"/>
        <w:rPr>
          <w:rFonts w:ascii="Bell MT" w:hAnsi="Bell MT"/>
          <w:sz w:val="52"/>
          <w:szCs w:val="52"/>
        </w:rPr>
      </w:pPr>
      <w:r w:rsidRPr="00415532">
        <w:rPr>
          <w:rFonts w:ascii="Bell MT" w:hAnsi="Bell MT"/>
          <w:sz w:val="52"/>
          <w:szCs w:val="52"/>
        </w:rPr>
        <w:t>Details</w:t>
      </w:r>
      <w:r w:rsidR="0041677F" w:rsidRPr="00415532">
        <w:rPr>
          <w:rFonts w:ascii="Bell MT" w:hAnsi="Bell MT"/>
          <w:sz w:val="52"/>
          <w:szCs w:val="52"/>
        </w:rPr>
        <w:t xml:space="preserve">: </w:t>
      </w:r>
      <w:r w:rsidRPr="00415532">
        <w:rPr>
          <w:rFonts w:ascii="Bell MT" w:hAnsi="Bell MT"/>
          <w:sz w:val="52"/>
          <w:szCs w:val="52"/>
        </w:rPr>
        <w:t>It controls over all functioning of project</w:t>
      </w:r>
    </w:p>
    <w:p w:rsidR="00415532" w:rsidRPr="00415532" w:rsidRDefault="00467F9C" w:rsidP="00F45AD2">
      <w:pPr>
        <w:tabs>
          <w:tab w:val="left" w:pos="2655"/>
        </w:tabs>
        <w:spacing w:before="0"/>
        <w:jc w:val="both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2.</w:t>
      </w:r>
      <w:r w:rsidR="00415532" w:rsidRPr="00415532">
        <w:rPr>
          <w:rFonts w:ascii="Bell MT" w:hAnsi="Bell MT"/>
          <w:sz w:val="52"/>
          <w:szCs w:val="52"/>
        </w:rPr>
        <w:t>Class name: quiz</w:t>
      </w:r>
    </w:p>
    <w:p w:rsidR="00415532" w:rsidRDefault="00415532" w:rsidP="00891EAA">
      <w:pPr>
        <w:tabs>
          <w:tab w:val="left" w:pos="2655"/>
        </w:tabs>
        <w:spacing w:before="0"/>
        <w:ind w:left="426"/>
        <w:jc w:val="both"/>
        <w:rPr>
          <w:rFonts w:ascii="Bell MT" w:hAnsi="Bell MT"/>
          <w:sz w:val="52"/>
          <w:szCs w:val="52"/>
        </w:rPr>
      </w:pPr>
      <w:r w:rsidRPr="00415532">
        <w:rPr>
          <w:rFonts w:ascii="Bell MT" w:hAnsi="Bell MT"/>
          <w:sz w:val="52"/>
          <w:szCs w:val="52"/>
        </w:rPr>
        <w:t xml:space="preserve">Details: </w:t>
      </w:r>
      <w:r>
        <w:rPr>
          <w:rFonts w:ascii="Bell MT" w:hAnsi="Bell MT"/>
          <w:sz w:val="52"/>
          <w:szCs w:val="52"/>
        </w:rPr>
        <w:t>I</w:t>
      </w:r>
      <w:r w:rsidRPr="00415532">
        <w:rPr>
          <w:rFonts w:ascii="Bell MT" w:hAnsi="Bell MT"/>
          <w:sz w:val="52"/>
          <w:szCs w:val="52"/>
        </w:rPr>
        <w:t>t controls over all the functions related to quiz</w:t>
      </w:r>
      <w:r w:rsidR="00D7638C">
        <w:rPr>
          <w:rFonts w:ascii="Bell MT" w:hAnsi="Bell MT"/>
          <w:sz w:val="52"/>
          <w:szCs w:val="52"/>
        </w:rPr>
        <w:t>.</w:t>
      </w:r>
    </w:p>
    <w:p w:rsidR="00D7638C" w:rsidRDefault="007C3CE3" w:rsidP="00F45AD2">
      <w:pPr>
        <w:tabs>
          <w:tab w:val="left" w:pos="2655"/>
        </w:tabs>
        <w:spacing w:before="0"/>
        <w:jc w:val="both"/>
        <w:rPr>
          <w:rFonts w:ascii="Bell MT" w:hAnsi="Bell MT"/>
          <w:sz w:val="52"/>
          <w:szCs w:val="52"/>
        </w:rPr>
      </w:pPr>
      <w:r>
        <w:rPr>
          <w:noProof/>
        </w:rPr>
        <w:pict>
          <v:shape id="Text Box 6" o:spid="_x0000_s1036" type="#_x0000_t202" style="position:absolute;left:0;text-align:left;margin-left:0;margin-top:0;width:235.5pt;height:83.5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GTH6d4mAgAAXQQAAA4AAAAAAAAAAAAAAAAALgIAAGRycy9lMm9Eb2MueG1sUEsB&#10;Ai0AFAAGAAgAAAAhAEuJJs3WAAAABQEAAA8AAAAAAAAAAAAAAAAAgAQAAGRycy9kb3ducmV2Lnht&#10;bFBLBQYAAAAABAAEAPMAAACDBQAAAAA=&#10;" filled="f" stroked="f">
            <v:fill o:detectmouseclick="t"/>
            <v:textbox style="mso-next-textbox:#Text Box 6;mso-fit-shape-to-text:t">
              <w:txbxContent>
                <w:p w:rsidR="00AF195B" w:rsidRPr="00C46341" w:rsidRDefault="00AF195B" w:rsidP="00F45AD2">
                  <w:pPr>
                    <w:tabs>
                      <w:tab w:val="left" w:pos="2655"/>
                    </w:tabs>
                    <w:rPr>
                      <w:rFonts w:ascii="Bell MT" w:hAnsi="Bell MT"/>
                      <w:color w:val="2E74B5" w:themeColor="accent1" w:themeShade="BF"/>
                      <w:sz w:val="96"/>
                      <w:szCs w:val="72"/>
                    </w:rPr>
                  </w:pPr>
                  <w:r w:rsidRPr="00C46341">
                    <w:rPr>
                      <w:rFonts w:ascii="Bell MT" w:hAnsi="Bell MT"/>
                      <w:color w:val="2E74B5" w:themeColor="accent1" w:themeShade="BF"/>
                      <w:sz w:val="96"/>
                      <w:szCs w:val="72"/>
                    </w:rPr>
                    <w:t>Functions</w:t>
                  </w:r>
                </w:p>
              </w:txbxContent>
            </v:textbox>
          </v:shape>
        </w:pict>
      </w:r>
    </w:p>
    <w:p w:rsidR="00D7638C" w:rsidRDefault="00D7638C" w:rsidP="00F45AD2">
      <w:pPr>
        <w:tabs>
          <w:tab w:val="left" w:pos="2655"/>
        </w:tabs>
        <w:spacing w:before="0"/>
        <w:jc w:val="both"/>
        <w:rPr>
          <w:rFonts w:ascii="Bell MT" w:hAnsi="Bell MT"/>
          <w:sz w:val="52"/>
          <w:szCs w:val="52"/>
        </w:rPr>
      </w:pPr>
    </w:p>
    <w:p w:rsidR="00415532" w:rsidRPr="00415532" w:rsidRDefault="00467F9C" w:rsidP="00F45AD2">
      <w:pPr>
        <w:tabs>
          <w:tab w:val="left" w:pos="2655"/>
        </w:tabs>
        <w:spacing w:before="0"/>
        <w:jc w:val="both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1.</w:t>
      </w:r>
      <w:r w:rsidR="00415532" w:rsidRPr="00415532">
        <w:rPr>
          <w:rFonts w:ascii="Bell MT" w:hAnsi="Bell MT"/>
          <w:sz w:val="52"/>
          <w:szCs w:val="52"/>
        </w:rPr>
        <w:t>F</w:t>
      </w:r>
      <w:r w:rsidR="00415532">
        <w:rPr>
          <w:rFonts w:ascii="Bell MT" w:hAnsi="Bell MT"/>
          <w:sz w:val="52"/>
          <w:szCs w:val="52"/>
        </w:rPr>
        <w:t>unction name</w:t>
      </w:r>
      <w:r w:rsidR="00415532" w:rsidRPr="00415532">
        <w:rPr>
          <w:rFonts w:ascii="Bell MT" w:hAnsi="Bell MT"/>
          <w:sz w:val="52"/>
          <w:szCs w:val="52"/>
        </w:rPr>
        <w:t>: start</w:t>
      </w:r>
    </w:p>
    <w:p w:rsidR="00415532" w:rsidRDefault="00891EAA" w:rsidP="00891EAA">
      <w:pPr>
        <w:tabs>
          <w:tab w:val="left" w:pos="426"/>
        </w:tabs>
        <w:spacing w:before="0"/>
        <w:jc w:val="both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ab/>
      </w:r>
      <w:r w:rsidR="00415532">
        <w:rPr>
          <w:rFonts w:ascii="Bell MT" w:hAnsi="Bell MT"/>
          <w:sz w:val="52"/>
          <w:szCs w:val="52"/>
        </w:rPr>
        <w:t>Details</w:t>
      </w:r>
      <w:r w:rsidR="00415532" w:rsidRPr="00415532">
        <w:rPr>
          <w:rFonts w:ascii="Bell MT" w:hAnsi="Bell MT"/>
          <w:sz w:val="52"/>
          <w:szCs w:val="52"/>
        </w:rPr>
        <w:t xml:space="preserve">: </w:t>
      </w:r>
      <w:r w:rsidR="00415532">
        <w:rPr>
          <w:rFonts w:ascii="Bell MT" w:hAnsi="Bell MT"/>
          <w:sz w:val="52"/>
          <w:szCs w:val="52"/>
        </w:rPr>
        <w:t>I</w:t>
      </w:r>
      <w:r w:rsidR="00415532" w:rsidRPr="00415532">
        <w:rPr>
          <w:rFonts w:ascii="Bell MT" w:hAnsi="Bell MT"/>
          <w:sz w:val="52"/>
          <w:szCs w:val="52"/>
        </w:rPr>
        <w:t>t creates the opening screen</w:t>
      </w:r>
      <w:r w:rsidR="00D7638C">
        <w:rPr>
          <w:rFonts w:ascii="Bell MT" w:hAnsi="Bell MT"/>
          <w:sz w:val="52"/>
          <w:szCs w:val="52"/>
        </w:rPr>
        <w:t>.</w:t>
      </w:r>
    </w:p>
    <w:p w:rsidR="00415532" w:rsidRPr="00415532" w:rsidRDefault="00415532" w:rsidP="00F45AD2">
      <w:pPr>
        <w:tabs>
          <w:tab w:val="left" w:pos="2655"/>
        </w:tabs>
        <w:spacing w:before="0"/>
        <w:jc w:val="both"/>
        <w:rPr>
          <w:rFonts w:ascii="Bell MT" w:hAnsi="Bell MT"/>
          <w:sz w:val="52"/>
          <w:szCs w:val="52"/>
        </w:rPr>
      </w:pPr>
    </w:p>
    <w:p w:rsidR="00415532" w:rsidRPr="00415532" w:rsidRDefault="00415532" w:rsidP="00F45AD2">
      <w:pPr>
        <w:tabs>
          <w:tab w:val="left" w:pos="2655"/>
        </w:tabs>
        <w:spacing w:before="0"/>
        <w:ind w:left="1080"/>
        <w:jc w:val="both"/>
        <w:rPr>
          <w:rFonts w:ascii="Bell MT" w:hAnsi="Bell MT"/>
          <w:sz w:val="40"/>
          <w:szCs w:val="40"/>
        </w:rPr>
      </w:pPr>
    </w:p>
    <w:p w:rsidR="00675ED6" w:rsidRDefault="00675ED6" w:rsidP="00F45AD2">
      <w:pPr>
        <w:pStyle w:val="ListParagraph"/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</w:p>
    <w:p w:rsidR="002B20B5" w:rsidRDefault="002B20B5" w:rsidP="00F45AD2">
      <w:pPr>
        <w:pStyle w:val="ListParagraph"/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</w:p>
    <w:p w:rsidR="00F1658F" w:rsidRPr="00F1658F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2.</w:t>
      </w:r>
      <w:r w:rsidR="00F1658F">
        <w:rPr>
          <w:rFonts w:ascii="Bell MT" w:hAnsi="Bell MT"/>
          <w:sz w:val="56"/>
          <w:szCs w:val="56"/>
        </w:rPr>
        <w:t>Function name</w:t>
      </w:r>
      <w:r w:rsidR="00F1658F" w:rsidRPr="00F1658F">
        <w:rPr>
          <w:rFonts w:ascii="Bell MT" w:hAnsi="Bell MT"/>
          <w:sz w:val="56"/>
          <w:szCs w:val="56"/>
        </w:rPr>
        <w:t>: main_menu</w:t>
      </w:r>
    </w:p>
    <w:p w:rsidR="00F1658F" w:rsidRPr="00F1658F" w:rsidRDefault="00F1658F" w:rsidP="00891EAA">
      <w:pPr>
        <w:tabs>
          <w:tab w:val="left" w:pos="2655"/>
        </w:tabs>
        <w:spacing w:line="360" w:lineRule="auto"/>
        <w:ind w:firstLine="426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F1658F">
        <w:rPr>
          <w:rFonts w:ascii="Bell MT" w:hAnsi="Bell MT"/>
          <w:sz w:val="56"/>
          <w:szCs w:val="56"/>
        </w:rPr>
        <w:t>t creates the main menu to control</w:t>
      </w:r>
    </w:p>
    <w:p w:rsidR="00415532" w:rsidRDefault="00F1658F" w:rsidP="00891EAA">
      <w:pPr>
        <w:tabs>
          <w:tab w:val="left" w:pos="2655"/>
        </w:tabs>
        <w:spacing w:line="360" w:lineRule="auto"/>
        <w:ind w:firstLine="426"/>
        <w:jc w:val="both"/>
        <w:rPr>
          <w:rFonts w:ascii="Bell MT" w:hAnsi="Bell MT"/>
          <w:sz w:val="56"/>
          <w:szCs w:val="56"/>
        </w:rPr>
      </w:pPr>
      <w:r w:rsidRPr="00F1658F">
        <w:rPr>
          <w:rFonts w:ascii="Bell MT" w:hAnsi="Bell MT"/>
          <w:sz w:val="56"/>
          <w:szCs w:val="56"/>
        </w:rPr>
        <w:t>all the functions</w:t>
      </w:r>
    </w:p>
    <w:p w:rsidR="00F1658F" w:rsidRPr="00F1658F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3.</w:t>
      </w:r>
      <w:r w:rsidR="00F1658F">
        <w:rPr>
          <w:rFonts w:ascii="Bell MT" w:hAnsi="Bell MT"/>
          <w:sz w:val="56"/>
          <w:szCs w:val="56"/>
        </w:rPr>
        <w:t>Function name</w:t>
      </w:r>
      <w:r w:rsidR="00F1658F" w:rsidRPr="00F1658F">
        <w:rPr>
          <w:rFonts w:ascii="Bell MT" w:hAnsi="Bell MT"/>
          <w:sz w:val="56"/>
          <w:szCs w:val="56"/>
        </w:rPr>
        <w:t>: password</w:t>
      </w:r>
    </w:p>
    <w:p w:rsidR="00F1658F" w:rsidRDefault="00F1658F" w:rsidP="002B20B5">
      <w:pPr>
        <w:tabs>
          <w:tab w:val="left" w:pos="2655"/>
        </w:tabs>
        <w:spacing w:line="360" w:lineRule="auto"/>
        <w:ind w:left="426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F1658F">
        <w:rPr>
          <w:rFonts w:ascii="Bell MT" w:hAnsi="Bell MT"/>
          <w:sz w:val="56"/>
          <w:szCs w:val="56"/>
        </w:rPr>
        <w:t>t checkswhether the user hasauthorized access or not</w:t>
      </w:r>
      <w:r w:rsidR="003A1715">
        <w:rPr>
          <w:rFonts w:ascii="Bell MT" w:hAnsi="Bell MT"/>
          <w:sz w:val="56"/>
          <w:szCs w:val="56"/>
        </w:rPr>
        <w:t>.</w:t>
      </w:r>
    </w:p>
    <w:p w:rsidR="00F1658F" w:rsidRPr="00F1658F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4.</w:t>
      </w:r>
      <w:r w:rsidR="00F1658F">
        <w:rPr>
          <w:rFonts w:ascii="Bell MT" w:hAnsi="Bell MT"/>
          <w:sz w:val="56"/>
          <w:szCs w:val="56"/>
        </w:rPr>
        <w:t>Function name</w:t>
      </w:r>
      <w:r w:rsidR="00F1658F" w:rsidRPr="00F1658F">
        <w:rPr>
          <w:rFonts w:ascii="Bell MT" w:hAnsi="Bell MT"/>
          <w:sz w:val="56"/>
          <w:szCs w:val="56"/>
        </w:rPr>
        <w:t>: sub_menu</w:t>
      </w:r>
    </w:p>
    <w:p w:rsidR="00F1658F" w:rsidRDefault="00F1658F" w:rsidP="00891EAA">
      <w:pPr>
        <w:tabs>
          <w:tab w:val="left" w:pos="2655"/>
        </w:tabs>
        <w:spacing w:line="360" w:lineRule="auto"/>
        <w:ind w:left="426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F1658F">
        <w:rPr>
          <w:rFonts w:ascii="Bell MT" w:hAnsi="Bell MT"/>
          <w:sz w:val="56"/>
          <w:szCs w:val="56"/>
        </w:rPr>
        <w:t>t creates the sub main menu andreturn file name</w:t>
      </w:r>
      <w:r w:rsidR="003A1715">
        <w:rPr>
          <w:rFonts w:ascii="Bell MT" w:hAnsi="Bell MT"/>
          <w:sz w:val="56"/>
          <w:szCs w:val="56"/>
        </w:rPr>
        <w:t>.</w:t>
      </w:r>
    </w:p>
    <w:p w:rsidR="00F1658F" w:rsidRPr="00F1658F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5.</w:t>
      </w:r>
      <w:r w:rsidR="00F1658F">
        <w:rPr>
          <w:rFonts w:ascii="Bell MT" w:hAnsi="Bell MT"/>
          <w:sz w:val="56"/>
          <w:szCs w:val="56"/>
        </w:rPr>
        <w:t>Function name</w:t>
      </w:r>
      <w:r w:rsidR="00F1658F" w:rsidRPr="00F1658F">
        <w:rPr>
          <w:rFonts w:ascii="Bell MT" w:hAnsi="Bell MT"/>
          <w:sz w:val="56"/>
          <w:szCs w:val="56"/>
        </w:rPr>
        <w:t>: admin_menu</w:t>
      </w:r>
    </w:p>
    <w:p w:rsidR="00F1658F" w:rsidRDefault="00F1658F" w:rsidP="00891EAA">
      <w:pPr>
        <w:tabs>
          <w:tab w:val="left" w:pos="2655"/>
        </w:tabs>
        <w:spacing w:line="360" w:lineRule="auto"/>
        <w:ind w:left="426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</w:t>
      </w:r>
      <w:r w:rsidR="00467F9C">
        <w:rPr>
          <w:rFonts w:ascii="Bell MT" w:hAnsi="Bell MT"/>
          <w:sz w:val="56"/>
          <w:szCs w:val="56"/>
        </w:rPr>
        <w:t>e</w:t>
      </w:r>
      <w:r>
        <w:rPr>
          <w:rFonts w:ascii="Bell MT" w:hAnsi="Bell MT"/>
          <w:sz w:val="56"/>
          <w:szCs w:val="56"/>
        </w:rPr>
        <w:t>tails: I</w:t>
      </w:r>
      <w:r w:rsidRPr="00F1658F">
        <w:rPr>
          <w:rFonts w:ascii="Bell MT" w:hAnsi="Bell MT"/>
          <w:sz w:val="56"/>
          <w:szCs w:val="56"/>
        </w:rPr>
        <w:t>t creates the admin main menufor adding,deleting and modifying</w:t>
      </w:r>
      <w:r w:rsidR="00AF195B">
        <w:rPr>
          <w:rFonts w:ascii="Bell MT" w:hAnsi="Bell MT"/>
          <w:sz w:val="56"/>
          <w:szCs w:val="56"/>
        </w:rPr>
        <w:t xml:space="preserve"> </w:t>
      </w:r>
      <w:r w:rsidRPr="00F1658F">
        <w:rPr>
          <w:rFonts w:ascii="Bell MT" w:hAnsi="Bell MT"/>
          <w:sz w:val="56"/>
          <w:szCs w:val="56"/>
        </w:rPr>
        <w:t>questions</w:t>
      </w:r>
      <w:r w:rsidR="00C46341">
        <w:rPr>
          <w:rFonts w:ascii="Bell MT" w:hAnsi="Bell MT"/>
          <w:sz w:val="56"/>
          <w:szCs w:val="56"/>
        </w:rPr>
        <w:t>.</w:t>
      </w:r>
    </w:p>
    <w:p w:rsidR="00697F76" w:rsidRDefault="00697F76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</w:p>
    <w:p w:rsidR="00F1658F" w:rsidRPr="00F1658F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6.</w:t>
      </w:r>
      <w:r w:rsidR="00F1658F">
        <w:rPr>
          <w:rFonts w:ascii="Bell MT" w:hAnsi="Bell MT"/>
          <w:sz w:val="56"/>
          <w:szCs w:val="56"/>
        </w:rPr>
        <w:t>Function name</w:t>
      </w:r>
      <w:r w:rsidR="00F1658F" w:rsidRPr="00F1658F">
        <w:rPr>
          <w:rFonts w:ascii="Bell MT" w:hAnsi="Bell MT"/>
          <w:sz w:val="56"/>
          <w:szCs w:val="56"/>
        </w:rPr>
        <w:t>: record_count</w:t>
      </w:r>
    </w:p>
    <w:p w:rsidR="00F1658F" w:rsidRDefault="00F1658F" w:rsidP="00891EAA">
      <w:pPr>
        <w:tabs>
          <w:tab w:val="left" w:pos="2655"/>
        </w:tabs>
        <w:spacing w:line="360" w:lineRule="auto"/>
        <w:ind w:left="567" w:hanging="141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</w:t>
      </w:r>
      <w:r w:rsidRPr="00F1658F">
        <w:rPr>
          <w:rFonts w:ascii="Bell MT" w:hAnsi="Bell MT"/>
          <w:sz w:val="56"/>
          <w:szCs w:val="56"/>
        </w:rPr>
        <w:t>etails</w:t>
      </w:r>
      <w:r>
        <w:rPr>
          <w:rFonts w:ascii="Bell MT" w:hAnsi="Bell MT"/>
          <w:sz w:val="56"/>
          <w:szCs w:val="56"/>
        </w:rPr>
        <w:t>: I</w:t>
      </w:r>
      <w:r w:rsidRPr="00F1658F">
        <w:rPr>
          <w:rFonts w:ascii="Bell MT" w:hAnsi="Bell MT"/>
          <w:sz w:val="56"/>
          <w:szCs w:val="56"/>
        </w:rPr>
        <w:t>t returns the no. of record in thegiven file</w:t>
      </w:r>
      <w:r w:rsidR="00C46341">
        <w:rPr>
          <w:rFonts w:ascii="Bell MT" w:hAnsi="Bell MT"/>
          <w:sz w:val="56"/>
          <w:szCs w:val="56"/>
        </w:rPr>
        <w:t>.</w:t>
      </w:r>
    </w:p>
    <w:p w:rsidR="00F1658F" w:rsidRPr="00F1658F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7.</w:t>
      </w:r>
      <w:r w:rsidR="003B337C">
        <w:rPr>
          <w:rFonts w:ascii="Bell MT" w:hAnsi="Bell MT"/>
          <w:sz w:val="56"/>
          <w:szCs w:val="56"/>
        </w:rPr>
        <w:t>Fu</w:t>
      </w:r>
      <w:r w:rsidR="00170254">
        <w:rPr>
          <w:rFonts w:ascii="Bell MT" w:hAnsi="Bell MT"/>
          <w:sz w:val="56"/>
          <w:szCs w:val="56"/>
        </w:rPr>
        <w:t>nction name</w:t>
      </w:r>
      <w:r w:rsidR="00F1658F" w:rsidRPr="00F1658F">
        <w:rPr>
          <w:rFonts w:ascii="Bell MT" w:hAnsi="Bell MT"/>
          <w:sz w:val="56"/>
          <w:szCs w:val="56"/>
        </w:rPr>
        <w:t>: display_record</w:t>
      </w:r>
    </w:p>
    <w:p w:rsidR="00F1658F" w:rsidRPr="00F1658F" w:rsidRDefault="00170254" w:rsidP="00891EAA">
      <w:pPr>
        <w:tabs>
          <w:tab w:val="left" w:pos="2655"/>
        </w:tabs>
        <w:spacing w:line="360" w:lineRule="auto"/>
        <w:ind w:left="426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It displays t</w:t>
      </w:r>
      <w:r w:rsidR="00F1658F" w:rsidRPr="00F1658F">
        <w:rPr>
          <w:rFonts w:ascii="Bell MT" w:hAnsi="Bell MT"/>
          <w:sz w:val="56"/>
          <w:szCs w:val="56"/>
        </w:rPr>
        <w:t>he record for the given</w:t>
      </w:r>
    </w:p>
    <w:p w:rsidR="00F1658F" w:rsidRDefault="00F1658F" w:rsidP="00891EAA">
      <w:pPr>
        <w:tabs>
          <w:tab w:val="left" w:pos="2655"/>
        </w:tabs>
        <w:spacing w:line="360" w:lineRule="auto"/>
        <w:ind w:left="426"/>
        <w:jc w:val="both"/>
        <w:rPr>
          <w:rFonts w:ascii="Bell MT" w:hAnsi="Bell MT"/>
          <w:sz w:val="56"/>
          <w:szCs w:val="56"/>
        </w:rPr>
      </w:pPr>
      <w:r w:rsidRPr="00F1658F">
        <w:rPr>
          <w:rFonts w:ascii="Bell MT" w:hAnsi="Bell MT"/>
          <w:sz w:val="56"/>
          <w:szCs w:val="56"/>
        </w:rPr>
        <w:t>question no. from the given file</w:t>
      </w:r>
      <w:r w:rsidR="00C46341">
        <w:rPr>
          <w:rFonts w:ascii="Bell MT" w:hAnsi="Bell MT"/>
          <w:sz w:val="56"/>
          <w:szCs w:val="56"/>
        </w:rPr>
        <w:t>.</w:t>
      </w:r>
    </w:p>
    <w:p w:rsidR="00170254" w:rsidRPr="00170254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8.</w:t>
      </w:r>
      <w:r w:rsidR="00170254">
        <w:rPr>
          <w:rFonts w:ascii="Bell MT" w:hAnsi="Bell MT"/>
          <w:sz w:val="56"/>
          <w:szCs w:val="56"/>
        </w:rPr>
        <w:t>Function name</w:t>
      </w:r>
      <w:r w:rsidR="00170254" w:rsidRPr="00170254">
        <w:rPr>
          <w:rFonts w:ascii="Bell MT" w:hAnsi="Bell MT"/>
          <w:sz w:val="56"/>
          <w:szCs w:val="56"/>
        </w:rPr>
        <w:t>: found_record</w:t>
      </w:r>
    </w:p>
    <w:p w:rsidR="00F1658F" w:rsidRDefault="00170254" w:rsidP="00891EAA">
      <w:pPr>
        <w:tabs>
          <w:tab w:val="left" w:pos="2655"/>
        </w:tabs>
        <w:spacing w:line="360" w:lineRule="auto"/>
        <w:ind w:left="426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170254">
        <w:rPr>
          <w:rFonts w:ascii="Bell MT" w:hAnsi="Bell MT"/>
          <w:sz w:val="56"/>
          <w:szCs w:val="56"/>
        </w:rPr>
        <w:t>t search</w:t>
      </w:r>
      <w:r>
        <w:rPr>
          <w:rFonts w:ascii="Bell MT" w:hAnsi="Bell MT"/>
          <w:sz w:val="56"/>
          <w:szCs w:val="56"/>
        </w:rPr>
        <w:t>es</w:t>
      </w:r>
      <w:r w:rsidRPr="00170254">
        <w:rPr>
          <w:rFonts w:ascii="Bell MT" w:hAnsi="Bell MT"/>
          <w:sz w:val="56"/>
          <w:szCs w:val="56"/>
        </w:rPr>
        <w:t xml:space="preserve"> the given records in thegiven file and return 0 if not found</w:t>
      </w:r>
      <w:r w:rsidR="00C46341">
        <w:rPr>
          <w:rFonts w:ascii="Bell MT" w:hAnsi="Bell MT"/>
          <w:sz w:val="56"/>
          <w:szCs w:val="56"/>
        </w:rPr>
        <w:t>.</w:t>
      </w:r>
    </w:p>
    <w:p w:rsidR="00170254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9.</w:t>
      </w:r>
      <w:r w:rsidR="00170254">
        <w:rPr>
          <w:rFonts w:ascii="Bell MT" w:hAnsi="Bell MT"/>
          <w:sz w:val="56"/>
          <w:szCs w:val="56"/>
        </w:rPr>
        <w:t>Function name</w:t>
      </w:r>
      <w:r w:rsidR="00170254" w:rsidRPr="00170254">
        <w:rPr>
          <w:rFonts w:ascii="Bell MT" w:hAnsi="Bell MT"/>
          <w:sz w:val="56"/>
          <w:szCs w:val="56"/>
        </w:rPr>
        <w:t>: deletion</w:t>
      </w:r>
    </w:p>
    <w:p w:rsidR="00170254" w:rsidRDefault="00170254" w:rsidP="00891EAA">
      <w:pPr>
        <w:tabs>
          <w:tab w:val="left" w:pos="2655"/>
        </w:tabs>
        <w:spacing w:line="360" w:lineRule="auto"/>
        <w:ind w:left="426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170254">
        <w:rPr>
          <w:rFonts w:ascii="Bell MT" w:hAnsi="Bell MT"/>
          <w:sz w:val="56"/>
          <w:szCs w:val="56"/>
        </w:rPr>
        <w:t>t give</w:t>
      </w:r>
      <w:r>
        <w:rPr>
          <w:rFonts w:ascii="Bell MT" w:hAnsi="Bell MT"/>
          <w:sz w:val="56"/>
          <w:szCs w:val="56"/>
        </w:rPr>
        <w:t>s</w:t>
      </w:r>
      <w:r w:rsidRPr="00170254">
        <w:rPr>
          <w:rFonts w:ascii="Bell MT" w:hAnsi="Bell MT"/>
          <w:sz w:val="56"/>
          <w:szCs w:val="56"/>
        </w:rPr>
        <w:t xml:space="preserve"> the question no. to delete</w:t>
      </w:r>
      <w:r>
        <w:rPr>
          <w:rFonts w:ascii="Bell MT" w:hAnsi="Bell MT"/>
          <w:sz w:val="56"/>
          <w:szCs w:val="56"/>
        </w:rPr>
        <w:t>r</w:t>
      </w:r>
      <w:r w:rsidRPr="00170254">
        <w:rPr>
          <w:rFonts w:ascii="Bell MT" w:hAnsi="Bell MT"/>
          <w:sz w:val="56"/>
          <w:szCs w:val="56"/>
        </w:rPr>
        <w:t>ecord from the given file</w:t>
      </w:r>
      <w:r w:rsidR="00C46341">
        <w:rPr>
          <w:rFonts w:ascii="Bell MT" w:hAnsi="Bell MT"/>
          <w:sz w:val="56"/>
          <w:szCs w:val="56"/>
        </w:rPr>
        <w:t>.</w:t>
      </w:r>
    </w:p>
    <w:p w:rsidR="002B20B5" w:rsidRDefault="002B20B5" w:rsidP="00891EAA">
      <w:pPr>
        <w:tabs>
          <w:tab w:val="left" w:pos="2655"/>
        </w:tabs>
        <w:spacing w:line="360" w:lineRule="auto"/>
        <w:ind w:left="426"/>
        <w:jc w:val="both"/>
        <w:rPr>
          <w:rFonts w:ascii="Bell MT" w:hAnsi="Bell MT"/>
          <w:sz w:val="56"/>
          <w:szCs w:val="56"/>
        </w:rPr>
      </w:pPr>
    </w:p>
    <w:p w:rsidR="00170254" w:rsidRPr="00170254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lastRenderedPageBreak/>
        <w:t>10.</w:t>
      </w:r>
      <w:r w:rsidR="00170254">
        <w:rPr>
          <w:rFonts w:ascii="Bell MT" w:hAnsi="Bell MT"/>
          <w:sz w:val="56"/>
          <w:szCs w:val="56"/>
        </w:rPr>
        <w:t>Function name</w:t>
      </w:r>
      <w:r w:rsidR="00170254" w:rsidRPr="00170254">
        <w:rPr>
          <w:rFonts w:ascii="Bell MT" w:hAnsi="Bell MT"/>
          <w:sz w:val="56"/>
          <w:szCs w:val="56"/>
        </w:rPr>
        <w:t>: modify_record</w:t>
      </w:r>
    </w:p>
    <w:p w:rsidR="00170254" w:rsidRDefault="00170254" w:rsidP="00891EAA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It modifies</w:t>
      </w:r>
      <w:r w:rsidRPr="00170254">
        <w:rPr>
          <w:rFonts w:ascii="Bell MT" w:hAnsi="Bell MT"/>
          <w:sz w:val="56"/>
          <w:szCs w:val="56"/>
        </w:rPr>
        <w:t xml:space="preserve"> the record for the given</w:t>
      </w:r>
    </w:p>
    <w:p w:rsidR="00170254" w:rsidRDefault="00170254" w:rsidP="00891EAA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  <w:r w:rsidRPr="00170254">
        <w:rPr>
          <w:rFonts w:ascii="Bell MT" w:hAnsi="Bell MT"/>
          <w:sz w:val="56"/>
          <w:szCs w:val="56"/>
        </w:rPr>
        <w:t>question no. from the given file</w:t>
      </w:r>
      <w:r w:rsidR="00C46341">
        <w:rPr>
          <w:rFonts w:ascii="Bell MT" w:hAnsi="Bell MT"/>
          <w:sz w:val="56"/>
          <w:szCs w:val="56"/>
        </w:rPr>
        <w:t>.</w:t>
      </w:r>
    </w:p>
    <w:p w:rsidR="00170254" w:rsidRPr="00170254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11.</w:t>
      </w:r>
      <w:r w:rsidR="00170254">
        <w:rPr>
          <w:rFonts w:ascii="Bell MT" w:hAnsi="Bell MT"/>
          <w:sz w:val="56"/>
          <w:szCs w:val="56"/>
        </w:rPr>
        <w:t>Function name</w:t>
      </w:r>
      <w:r w:rsidR="00170254" w:rsidRPr="00170254">
        <w:rPr>
          <w:rFonts w:ascii="Bell MT" w:hAnsi="Bell MT"/>
          <w:sz w:val="56"/>
          <w:szCs w:val="56"/>
        </w:rPr>
        <w:t>: modify</w:t>
      </w:r>
    </w:p>
    <w:p w:rsidR="00170254" w:rsidRPr="00170254" w:rsidRDefault="00170254" w:rsidP="00891EAA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170254">
        <w:rPr>
          <w:rFonts w:ascii="Bell MT" w:hAnsi="Bell MT"/>
          <w:sz w:val="56"/>
          <w:szCs w:val="56"/>
        </w:rPr>
        <w:t>t give</w:t>
      </w:r>
      <w:r>
        <w:rPr>
          <w:rFonts w:ascii="Bell MT" w:hAnsi="Bell MT"/>
          <w:sz w:val="56"/>
          <w:szCs w:val="56"/>
        </w:rPr>
        <w:t>s</w:t>
      </w:r>
      <w:r w:rsidRPr="00170254">
        <w:rPr>
          <w:rFonts w:ascii="Bell MT" w:hAnsi="Bell MT"/>
          <w:sz w:val="56"/>
          <w:szCs w:val="56"/>
        </w:rPr>
        <w:t xml:space="preserve"> the question no. to modify</w:t>
      </w:r>
    </w:p>
    <w:p w:rsidR="00170254" w:rsidRDefault="00170254" w:rsidP="00891EAA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  <w:r w:rsidRPr="00170254">
        <w:rPr>
          <w:rFonts w:ascii="Bell MT" w:hAnsi="Bell MT"/>
          <w:sz w:val="56"/>
          <w:szCs w:val="56"/>
        </w:rPr>
        <w:t>record from the given file</w:t>
      </w:r>
      <w:r w:rsidR="00C46341">
        <w:rPr>
          <w:rFonts w:ascii="Bell MT" w:hAnsi="Bell MT"/>
          <w:sz w:val="56"/>
          <w:szCs w:val="56"/>
        </w:rPr>
        <w:t>.</w:t>
      </w:r>
    </w:p>
    <w:p w:rsidR="00170254" w:rsidRPr="00170254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12.</w:t>
      </w:r>
      <w:r w:rsidR="00170254">
        <w:rPr>
          <w:rFonts w:ascii="Bell MT" w:hAnsi="Bell MT"/>
          <w:sz w:val="56"/>
          <w:szCs w:val="56"/>
        </w:rPr>
        <w:t>Function name</w:t>
      </w:r>
      <w:r w:rsidR="00170254" w:rsidRPr="00170254">
        <w:rPr>
          <w:rFonts w:ascii="Bell MT" w:hAnsi="Bell MT"/>
          <w:sz w:val="56"/>
          <w:szCs w:val="56"/>
        </w:rPr>
        <w:t>: display_score</w:t>
      </w:r>
    </w:p>
    <w:p w:rsidR="00170254" w:rsidRDefault="00C46341" w:rsidP="00891EAA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</w:t>
      </w:r>
      <w:r w:rsidR="00170254">
        <w:rPr>
          <w:rFonts w:ascii="Bell MT" w:hAnsi="Bell MT"/>
          <w:sz w:val="56"/>
          <w:szCs w:val="56"/>
        </w:rPr>
        <w:t>: I</w:t>
      </w:r>
      <w:r w:rsidR="00170254" w:rsidRPr="00170254">
        <w:rPr>
          <w:rFonts w:ascii="Bell MT" w:hAnsi="Bell MT"/>
          <w:sz w:val="56"/>
          <w:szCs w:val="56"/>
        </w:rPr>
        <w:t>t display</w:t>
      </w:r>
      <w:r w:rsidR="00170254">
        <w:rPr>
          <w:rFonts w:ascii="Bell MT" w:hAnsi="Bell MT"/>
          <w:sz w:val="56"/>
          <w:szCs w:val="56"/>
        </w:rPr>
        <w:t>s</w:t>
      </w:r>
      <w:r w:rsidR="00170254" w:rsidRPr="00170254">
        <w:rPr>
          <w:rFonts w:ascii="Bell MT" w:hAnsi="Bell MT"/>
          <w:sz w:val="56"/>
          <w:szCs w:val="56"/>
        </w:rPr>
        <w:t xml:space="preserve"> the score for the givenplayer's name</w:t>
      </w:r>
      <w:r>
        <w:rPr>
          <w:rFonts w:ascii="Bell MT" w:hAnsi="Bell MT"/>
          <w:sz w:val="56"/>
          <w:szCs w:val="56"/>
        </w:rPr>
        <w:t>.</w:t>
      </w:r>
    </w:p>
    <w:p w:rsidR="00170254" w:rsidRPr="00170254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13.</w:t>
      </w:r>
      <w:r w:rsidR="00170254">
        <w:rPr>
          <w:rFonts w:ascii="Bell MT" w:hAnsi="Bell MT"/>
          <w:sz w:val="56"/>
          <w:szCs w:val="56"/>
        </w:rPr>
        <w:t>Function name</w:t>
      </w:r>
      <w:r w:rsidR="00170254" w:rsidRPr="00170254">
        <w:rPr>
          <w:rFonts w:ascii="Bell MT" w:hAnsi="Bell MT"/>
          <w:sz w:val="56"/>
          <w:szCs w:val="56"/>
        </w:rPr>
        <w:t>: play</w:t>
      </w:r>
    </w:p>
    <w:p w:rsidR="00170254" w:rsidRDefault="00170254" w:rsidP="00891EAA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170254">
        <w:rPr>
          <w:rFonts w:ascii="Bell MT" w:hAnsi="Bell MT"/>
          <w:sz w:val="56"/>
          <w:szCs w:val="56"/>
        </w:rPr>
        <w:t>t creates screen for playing quizto the player for the given file nameand keep score.</w:t>
      </w:r>
    </w:p>
    <w:p w:rsidR="002B20B5" w:rsidRDefault="002B20B5" w:rsidP="00891EAA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</w:p>
    <w:p w:rsidR="008B5357" w:rsidRDefault="00467F9C" w:rsidP="00891EAA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lastRenderedPageBreak/>
        <w:t>14.</w:t>
      </w:r>
      <w:r w:rsidR="008B5357">
        <w:rPr>
          <w:rFonts w:ascii="Bell MT" w:hAnsi="Bell MT"/>
          <w:sz w:val="56"/>
          <w:szCs w:val="56"/>
        </w:rPr>
        <w:t>Function name</w:t>
      </w:r>
      <w:r w:rsidR="008B5357" w:rsidRPr="008B5357">
        <w:rPr>
          <w:rFonts w:ascii="Bell MT" w:hAnsi="Bell MT"/>
          <w:sz w:val="56"/>
          <w:szCs w:val="56"/>
        </w:rPr>
        <w:t>: main</w:t>
      </w:r>
    </w:p>
    <w:p w:rsidR="00170254" w:rsidRDefault="008B5357" w:rsidP="002B20B5">
      <w:pPr>
        <w:tabs>
          <w:tab w:val="left" w:pos="2655"/>
        </w:tabs>
        <w:spacing w:line="360" w:lineRule="auto"/>
        <w:ind w:left="567"/>
        <w:jc w:val="both"/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>Details: I</w:t>
      </w:r>
      <w:r w:rsidRPr="008B5357">
        <w:rPr>
          <w:rFonts w:ascii="Bell MT" w:hAnsi="Bell MT"/>
          <w:sz w:val="56"/>
          <w:szCs w:val="56"/>
        </w:rPr>
        <w:t>t calls the start function andmenu function.</w:t>
      </w:r>
      <w:r w:rsidR="002E3F1B">
        <w:rPr>
          <w:rFonts w:ascii="Bell MT" w:hAnsi="Bell MT"/>
          <w:sz w:val="56"/>
          <w:szCs w:val="56"/>
        </w:rPr>
        <w:tab/>
      </w:r>
    </w:p>
    <w:p w:rsidR="002B20B5" w:rsidRDefault="002B20B5">
      <w:pPr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br w:type="page"/>
      </w:r>
    </w:p>
    <w:p w:rsidR="002E3F1B" w:rsidRDefault="007C3CE3" w:rsidP="008B5357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  <w:r>
        <w:rPr>
          <w:noProof/>
        </w:rPr>
        <w:lastRenderedPageBreak/>
        <w:pict>
          <v:shape id="Text Box 7" o:spid="_x0000_s1037" type="#_x0000_t202" style="position:absolute;left:0;text-align:left;margin-left:-29.35pt;margin-top:-15.95pt;width:626.65pt;height:104.25pt;z-index:2516951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" fillcolor="#122e47 [964]" stroked="f">
            <v:fill color2="#5b9bd5 [3204]" rotate="t" angle="225" colors="0 #2c5981;.5 #4382ba;1 #529bde" focus="100%" type="gradient"/>
            <v:textbox style="mso-next-textbox:#Text Box 7">
              <w:txbxContent>
                <w:p w:rsidR="00AF195B" w:rsidRPr="002E3F1B" w:rsidRDefault="00AF195B" w:rsidP="002E3F1B">
                  <w:pPr>
                    <w:tabs>
                      <w:tab w:val="left" w:pos="2655"/>
                    </w:tabs>
                    <w:spacing w:line="360" w:lineRule="auto"/>
                    <w:jc w:val="center"/>
                    <w:rPr>
                      <w:rFonts w:ascii="Bell MT" w:hAnsi="Bell MT"/>
                      <w:color w:val="FFFFFF" w:themeColor="background1"/>
                      <w:sz w:val="144"/>
                      <w:szCs w:val="144"/>
                    </w:rPr>
                  </w:pPr>
                  <w:r w:rsidRPr="002E3F1B">
                    <w:rPr>
                      <w:rFonts w:ascii="Bell MT" w:hAnsi="Bell MT"/>
                      <w:color w:val="FFFFFF" w:themeColor="background1"/>
                      <w:sz w:val="144"/>
                      <w:szCs w:val="144"/>
                    </w:rPr>
                    <w:t xml:space="preserve">Source Code </w:t>
                  </w:r>
                </w:p>
              </w:txbxContent>
            </v:textbox>
            <w10:wrap anchorx="page"/>
          </v:shape>
        </w:pict>
      </w:r>
    </w:p>
    <w:p w:rsidR="002E3F1B" w:rsidRDefault="002E3F1B" w:rsidP="008B5357">
      <w:pPr>
        <w:tabs>
          <w:tab w:val="left" w:pos="2655"/>
        </w:tabs>
        <w:spacing w:line="360" w:lineRule="auto"/>
        <w:jc w:val="both"/>
        <w:rPr>
          <w:rFonts w:ascii="Bell MT" w:hAnsi="Bell MT"/>
          <w:sz w:val="56"/>
          <w:szCs w:val="56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&lt;iostream.h&gt;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&lt;conio.h&gt;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&lt;string.h&gt;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&lt;fstream.h&gt;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&lt;process.h&gt;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&lt;stdlib.h&gt;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&lt;stdio.h&gt;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#include &lt;ctype.h&gt;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: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: IT CONTROLS OVER ALL FUNCTIONING OF PROJECT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class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public :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voidmain_menu(void)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char *sub_menu(void)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 start(void)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private :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 password();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voidadmin_menu(void)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: IT CONTROLS OVER ALL THE FUNCTIONS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RELATED TO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class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public :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 play(char filename[13])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 add(char filename[13])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 deletion(char filename[13])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 modify(char filename[13])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private :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intautogen(char filename[13]);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intretqno();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</w:r>
      <w:r w:rsidRPr="00C46341">
        <w:rPr>
          <w:rFonts w:ascii="Bell MT" w:hAnsi="Bell MT"/>
          <w:sz w:val="28"/>
          <w:szCs w:val="28"/>
        </w:rPr>
        <w:tab/>
        <w:t>voiddelete_record(char filename[13], int)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voidmodify_record(char filename[13], int)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voiddisplay_score(char name[20], int, int)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intrecordno(char filename[13], int)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intrecord_count(char filename[13])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intfound_record(char filename[13], int)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voiddisplay_record(char filename[13], int)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intques_no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charques[60]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char ans1[50]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char ans2[50]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char ans3[50]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char sol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longsi=sizeof(quiz);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 start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CREATES THE OPENING SCREEN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menu::start()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  <w:r w:rsidRPr="00C46341">
        <w:rPr>
          <w:rFonts w:ascii="Bell MT" w:hAnsi="Bell MT"/>
          <w:sz w:val="28"/>
          <w:szCs w:val="28"/>
        </w:rPr>
        <w:tab/>
        <w:t>cout&lt;&lt;"\nCOMPUTER QUIZ";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cout&lt;&lt;"\nMADE BY:-";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cout&lt;&lt;"\nDHRUV MONGIA";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cout&lt;&lt;"\nSARTHAK BABBAR";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cout&lt;&lt;"\nAKHIL SHARMA";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main_menu();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:main_menu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CREATES THE MAIN MENU TO CONTROL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ALL THE FUNCTIONS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menu::main_menu()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       char filename[13]; quiz q; int option; char choice;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clrscr();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cout&lt;&lt;"\nMAIN MENU";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cout&lt;&lt;"\n1.ADMIN";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cout&lt;&lt;"\n2.PLAY";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cout&lt;&lt;"\n3.QUIT";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cout&lt;&lt;"\nEnter your choice: 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cin&gt;&gt;option;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switch(option)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</w: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case 1:  password(); admin_menu();              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2:</w:t>
      </w:r>
      <w:r w:rsidRPr="00C46341">
        <w:rPr>
          <w:rFonts w:ascii="Bell MT" w:hAnsi="Bell MT"/>
          <w:sz w:val="28"/>
          <w:szCs w:val="28"/>
        </w:rPr>
        <w:tab/>
        <w:t xml:space="preserve"> do{   strcpy(filename,sub_menu());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q.play(filename);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 xml:space="preserve">    } while(strcmp(filename,"null")==0);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3:  exit(0); 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default: cout&lt;&lt;"\nWrong choice! Please try again!";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main_menu();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cout&lt;&lt;"\nDo you want to continue(y/n)? 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cin&gt;&gt;choice;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}while(choice=='y'||choice=='Y');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 password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CHECKS WHETHER THE USER HAS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   AUTHORIZED ACCESS OR NOT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menu::password()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  <w:r w:rsidRPr="00C46341">
        <w:rPr>
          <w:rFonts w:ascii="Bell MT" w:hAnsi="Bell MT"/>
          <w:sz w:val="28"/>
          <w:szCs w:val="28"/>
        </w:rPr>
        <w:tab/>
        <w:t>cout&lt;&lt;"\nEnter the password";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char pass[3];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for(inti=0; i&lt;3; i++)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pass[i]=getch();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cout&lt;&lt;"*";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pass[i]='\0';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if(strcmp(pass,"fas"))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cout&lt;&lt;"\nHurray! You have the authorized access";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return;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else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cout&lt;&lt;"\nSorry! You donot have the authorized access";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exit(0);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:sub_menu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CREATES THE SUB MAIN MENU AND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   RETURN FILE NAME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char *menu::sub_menu(void)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       clrscr();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int option; char wrong[13];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cout&lt;&lt;"\nSUB_MENU";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  <w:t>cout&lt;&lt;"\n1.Computers";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cout&lt;&lt;"\n2.Mathematics";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cout&lt;&lt;"\n3.Science";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cout&lt;&lt;"\n4.General";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cout&lt;&lt;"\n5.Return";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cout&lt;&lt;"\nEnter your choice: 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cin&gt;&gt;option;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switch(option)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case 1: return ("computer.dat");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2: return ("maths.dat");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3: return ("science.dat");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4: return ("general.dat");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5: return ("null");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default: cout&lt;&lt;"\nWrong choice! Please try again!";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strcpy(wrong,sub_menu());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return("null");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:admin_menu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CREATES THE ADMIN MAIN MENU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FOR ADDING,DELETTING AND MODIFYING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QUESTIONS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menu::admin_menu()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       clrscr(); quiz q; char filename[13];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int option;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cout&lt;&lt;"\nADMIN-MENU";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cout&lt;&lt;"\n1.DELETE";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cout&lt;&lt;"\n2.MODIFY";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cout&lt;&lt;"\n3.ADD";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cout&lt;&lt;"\n4.RETURN";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cout&lt;&lt;"\nEnter your choice";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cin&gt;&gt;option;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switch(option)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case 1: q.deletion(sub_menu())  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2: q.modify(sub_menu())</w:t>
      </w:r>
      <w:r w:rsidRPr="00C46341">
        <w:rPr>
          <w:rFonts w:ascii="Bell MT" w:hAnsi="Bell MT"/>
          <w:sz w:val="28"/>
          <w:szCs w:val="28"/>
        </w:rPr>
        <w:tab/>
        <w:t>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3: q.add(sub_menu());      ; break;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case 4: return;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default: cout&lt;&lt;"\nWrong choice! Please try again!";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admin_menu();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quiz::retqno()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  <w:r w:rsidRPr="00C46341">
        <w:rPr>
          <w:rFonts w:ascii="Bell MT" w:hAnsi="Bell MT"/>
          <w:sz w:val="28"/>
          <w:szCs w:val="28"/>
        </w:rPr>
        <w:tab/>
        <w:t>returnques_no;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quiz::autogen(char filename[13])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       int r;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fstream file;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file.open(filename,ios::in|ios::out|ios::binary);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cerr&lt;&lt;"\nThe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B72069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file.seekg(0,ios::end);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long n=file.tellg();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if(n==0)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r=1;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else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       file.seekg(-si,ios::end);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file.read((char*)this,si);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r=retqno();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r++;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file.close();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 r;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:record_count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RETURNS THE NO. OF RECORD IN THE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GIVEN FILE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 quiz :: record_count(char filename[13])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fstream file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  <w:r w:rsidRPr="00C46341">
        <w:rPr>
          <w:rFonts w:ascii="Bell MT" w:hAnsi="Bell MT"/>
          <w:sz w:val="28"/>
          <w:szCs w:val="28"/>
        </w:rPr>
        <w:tab/>
        <w:t>cerr&lt;&lt;"\nThe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file.open(filename, ios::in|ios::binary)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file.seekg(0,ios::end)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t=file.tellg();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long n=t/si;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file.close();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return n;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quiz :: add(char filename[13])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int valid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charch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ques_no=autogen(filename)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clrscr()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cout&lt;&lt;"\nquestion # " &lt;&lt;ques_no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cout&lt;&lt;"\nquestion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gets(ques)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(strlen(ques) &gt; 159 || strlen(ques) == 0)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BE BLANK OR GREATER THAN 159"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cout&lt;&lt;"\nRetype the question please! "&lt;&lt;endl;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cout&lt;&lt;"\nanswer 1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1;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gets(ans1)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(strlen(ans1) &gt; 49)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GREATER THAN 49"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cout&lt;&lt;"\nRetype the answer please! "&lt;&lt;endl;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cout&lt;&lt;"\nanswer 2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1;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gets(ans2)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(strlen(ans2) &gt; 49)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GREATER THAN 49"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cout&lt;&lt;"\nRetype the answer please! "&lt;&lt;endl;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  <w:t>cout&lt;&lt;"\nanswer 3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1;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gets(ans3)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(strlen(ans3) &gt; 49)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GREATER THAN 49"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cout&lt;&lt;"\nRetype the answer please! "&lt;&lt;endl;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cout&lt;&lt;"\nsolution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sol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(sol != '1' &amp;&amp; sol != '2' &amp;&amp; sol != '3')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cout&lt;&lt;"\nPlease enter the solution again! "&lt;&lt;endl;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cout&lt;&lt;"\nDo you want to save the record (y/n)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       valid=1;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cout&lt;&lt;"\nPlease enter your choice again! "&lt;&lt;endl;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(ch == 'Y')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fstream file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file.open(filename, ios::app|ios::binary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cerr&lt;&lt;"\nThe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file.write((char *) this, si)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file.close()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cout&lt;&lt;"\nDo you want to add more questions (y/n)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cout&lt;&lt;"\nPlease enter your choice again!"&lt;&lt;endl;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(ch == 'Y')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 quiz :: delete_record(char filename[13] , intt_ques_no)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  <w:r w:rsidRPr="00C46341">
        <w:rPr>
          <w:rFonts w:ascii="Bell MT" w:hAnsi="Bell MT"/>
          <w:sz w:val="28"/>
          <w:szCs w:val="28"/>
        </w:rPr>
        <w:tab/>
        <w:t>fstream file;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file.open(filename,ios::in|ios::binary);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cout&lt;&lt;"\nThe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fstream temp;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temp.open("temp.dat",ios::out|ios::binary);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if(temp.fail())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cout&lt;&lt;"\nThe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while(file.read((char*)this,si))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if(ques_no != t_ques_no)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temp.write( (char*)this , si 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file.close(); temp.close();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remove (filename);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rename("temp.dat",filename);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:display_record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DISPLAY THE RECORD FOR THE GIVEN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QUESTION NO. FROM THE GIVEN FILE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quiz :: display_record(char filename[13], intt_ques_no)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fstream file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file.open(filename, ios::in|ios::binary)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  <w:r w:rsidRPr="00C46341">
        <w:rPr>
          <w:rFonts w:ascii="Bell MT" w:hAnsi="Bell MT"/>
          <w:sz w:val="28"/>
          <w:szCs w:val="28"/>
        </w:rPr>
        <w:tab/>
        <w:t>cerr&lt;&lt;"\nThe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file.seekg(0,ios::beg)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while (file.read((char *) this, si))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(t_ques_no == ques_no)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cout&lt;&lt;"\nquestion # " &lt;&lt;t_ques_no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cout&lt;&lt;"\nquestion : " &lt;&lt;ques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cout&lt;&lt;"\nanswer 1 : " &lt;&lt;ans1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cout&lt;&lt;"\nanswer 2 : " &lt;&lt;ans2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cout&lt;&lt;"\nanswer 3 : " &lt;&lt;ans3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break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file.close()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:found_record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SEARCH THE GIVEN RECORDS IN THE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GIVEN FILE AND RETURN 0 IF NOT FOUND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 quiz :: found_record(char filename[13], intt_ques_no)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fstream file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file.open(filename, ios::in|ios::binary)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  <w:r w:rsidRPr="00C46341">
        <w:rPr>
          <w:rFonts w:ascii="Bell MT" w:hAnsi="Bell MT"/>
          <w:sz w:val="28"/>
          <w:szCs w:val="28"/>
        </w:rPr>
        <w:tab/>
        <w:t>cerr&lt;&lt;"\nThe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file.seekg(0,ios::beg)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found=0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while (file.read((char *) this, si))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(t_ques_no == ques_no)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found++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break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file.close()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return found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 deletion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GIVE THE QUESTION NO. TO DELETE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RECORD FROM THE GIVEN FILE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quiz :: deletion(char filename[13])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  <w:r w:rsidRPr="00C46341">
        <w:rPr>
          <w:rFonts w:ascii="Bell MT" w:hAnsi="Bell MT"/>
          <w:sz w:val="28"/>
          <w:szCs w:val="28"/>
        </w:rPr>
        <w:tab/>
        <w:t>intt_ques_no=0; char choice;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cout&lt;&lt;"\nEnter the question number to be deleted: 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cin&gt;&gt;t_ques_no;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(t_ques_no == '0')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(!found_record(filename,t_ques_no))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cout&lt;&lt;"\nQuestion not found"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clrscr();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display_record(filename,t_ques_no)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cout&lt;&lt;"\nDo you want to delete this record(y/n)";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cin&gt;&gt;choice;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choice=toupper(choice);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if(choice=='Y')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  <w:r w:rsidRPr="00C46341">
        <w:rPr>
          <w:rFonts w:ascii="Bell MT" w:hAnsi="Bell MT"/>
          <w:sz w:val="28"/>
          <w:szCs w:val="28"/>
        </w:rPr>
        <w:tab/>
        <w:t>cout&lt;&lt;"\nWait.....";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delete_record(filename,t_ques_no);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cout&lt;&lt;"\nThis record has been deleted";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cout&lt;&lt;"\nPress any key to continue...";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:modify_record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MODIFY THE RECORD FOR THE GIVEN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   QUESTION NO. FROM THE GIVEN FILE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quiz :: modify_record(char filename[13], intt_ques_no)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valid, modified=0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charch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cout&lt;&lt;"\nQUESTION # " &lt;&lt;t_ques_no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cout&lt;&lt;"\nQUESTION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cout&lt;&lt;"Change (y/n) 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(!valid)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while (!valid &amp;&amp;ch == 'Y')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modified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gets(ques)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(strlen(ques) &gt;159 || strlen(ques) == 0)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 xml:space="preserve">cout&lt;&lt;"\nLENGTH SHOULD NOT BLANK OR GREATER </w:t>
      </w:r>
      <w:r w:rsidR="00C93BB7">
        <w:rPr>
          <w:rFonts w:ascii="Bell MT" w:hAnsi="Bell MT"/>
          <w:sz w:val="28"/>
          <w:szCs w:val="28"/>
        </w:rPr>
        <w:tab/>
      </w:r>
      <w:r w:rsidR="00C93BB7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>THAN 159"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cout&lt;&lt;"\nANSWER 1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cout&lt;&lt;"Change (y/n) 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(!valid)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while (!valid &amp;&amp;ch == 'Y')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modified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gets(ans1)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  <w:t>if (strlen(ans1) &gt; 49)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GREATER THAN 49"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cout&lt;&lt;"\nANSWER 2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cout&lt;&lt;"Change (y/n) 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(!valid)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while (!valid &amp;&amp;ch == 'Y')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modified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gets(ans2)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(strlen(ans2) &gt; 49)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GREATER THAN 49"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cout&lt;&lt;"\nANSWER 3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cout&lt;&lt;"Change (y/n) 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(!valid)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while (!valid &amp;&amp;ch == 'Y')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modified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gets(ans3)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(strlen(ans3) &gt; 49)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GREATER THAN 49"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 (!modified)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cout&lt;&lt;"\nSOLUTION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sol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(sol != '1' &amp;&amp; sol != '2' &amp;&amp; sol != '3')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(!valid)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cout&lt;&lt;"\nDo you want to save the record (y/n) 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 (ch ==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fstream file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file.open(filename, ios::out | ios::ate|ios::binary)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  <w:r w:rsidRPr="00C46341">
        <w:rPr>
          <w:rFonts w:ascii="Bell MT" w:hAnsi="Bell MT"/>
          <w:sz w:val="28"/>
          <w:szCs w:val="28"/>
        </w:rPr>
        <w:tab/>
        <w:t>cerr&lt;&lt;"\nThe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intrecno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recno = t_ques_no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location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location = (recno-1) * si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file.seekp(location)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file.write((char *) this, si)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file.close()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clrscr()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cout&lt;&lt;"\nRecord Modified"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 modify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GIVE THE QUESTION NO. TO MODIFY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   RECORD FROM THE GIVEN FILE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quiz :: modify(char filename[13])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clrscr()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valid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intt_ques_no=0, t;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charch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cout&lt;&lt;"\nEnter question no. to be modify 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cin&gt;&gt;t_ques_no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(t_ques_no==0);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 (!found_record(filename,t_ques_no))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cout&lt;&lt;"\nquestion not found"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clrscr()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display_record(filename,t_ques_no)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cout&lt;&lt;"\nDo you want to modify this Record (y/n)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ch = toupper(ch)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  <w:t>if (ch != 'Y' &amp;&amp;ch !=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 (ch == 'N')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modify_record(filename,t_ques_no)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//</w:t>
      </w:r>
      <w:r>
        <w:rPr>
          <w:rFonts w:ascii="Bell MT" w:hAnsi="Bell MT"/>
          <w:sz w:val="28"/>
          <w:szCs w:val="28"/>
        </w:rPr>
        <w:tab/>
        <w:t xml:space="preserve">FUNCTION NAME: </w:t>
      </w:r>
      <w:r w:rsidR="002E3F1B" w:rsidRPr="00C46341">
        <w:rPr>
          <w:rFonts w:ascii="Bell MT" w:hAnsi="Bell MT"/>
          <w:sz w:val="28"/>
          <w:szCs w:val="28"/>
        </w:rPr>
        <w:t>display_score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DISPLAY THE SCORE FOR THE GIVEN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   PLAYER'S NAME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quiz :: display_score(char name[20], int played, int correct)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clrscr()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cout&lt;&lt;"\nS C O R E   B O A R 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cout&lt;&lt;"\nPlayer's Name : " &lt;&lt;name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cout&lt;&lt;"\nquestions Attempted : " &lt;&lt;played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cout&lt;&lt;"\nCorrect answer      : " &lt;&lt;correct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cout&lt;&lt;"\nWrong answer        : " &lt;&lt;played-correct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score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score = correct * 10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cout&lt;&lt;"\nScore  : " &lt;&lt;score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inttplayed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tplayed = played * 10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float percentage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percentage = ((score*100)/tplayed)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cout&lt;&lt;"\nPercentage : " &lt;&lt;percentage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CLASS NAME    :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 play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CREATES SCREEN FOR PLAYING QUIZ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   TO THE PLAYER FOR THE GIVEN FILE NAME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   AND KEEP SCORE.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void quiz :: play(char filename[13])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clrscr()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int valid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char name[20]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cout&lt;&lt;"\nEnter your name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gets(name)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(name[0] == '0')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(strlen(name) &gt; 18)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cout&lt;&lt;"\nLENGTH SHOULD NOT GREATER THAN 18"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cout&lt;&lt;"\nPress any key to continue..."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 while ( !valid 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chart_sol, ch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int  correct=0, played=0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fstream file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file.open(filename,ios::in|ios::binary)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if(file.fail())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  <w:r w:rsidRPr="00C46341">
        <w:rPr>
          <w:rFonts w:ascii="Bell MT" w:hAnsi="Bell MT"/>
          <w:sz w:val="28"/>
          <w:szCs w:val="28"/>
        </w:rPr>
        <w:tab/>
        <w:t>cerr&lt;&lt;"\nThe file cannot be opened";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getch(); exit(1);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file.seekg(0,ios::beg)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while (file.read((char *) this, si))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clrscr()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cout&lt;&lt;"\nSCORE:" &lt;&lt;correct*10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valid = 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cout&lt;&lt;"\nquestion # " &lt;&lt;ques_no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cout&lt;&lt;"\nquestion : " &lt;&lt;ques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cout&lt;&lt;"\nanswer 1 : " &lt;&lt;ans1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cout&lt;&lt;"\nanswer 2 : " &lt;&lt;ans2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cout&lt;&lt;"\nanswer 3 : " &lt;&lt;ans3 ;</w:t>
      </w:r>
    </w:p>
    <w:p w:rsidR="002E3F1B" w:rsidRPr="00C46341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2E3F1B" w:rsidRPr="00C46341">
        <w:rPr>
          <w:rFonts w:ascii="Bell MT" w:hAnsi="Bell MT"/>
          <w:sz w:val="28"/>
          <w:szCs w:val="28"/>
        </w:rPr>
        <w:t>cout&lt;&lt;"\nEnter correct solution : 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do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       valid=1;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t_sol = getche()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(t_sol == 27)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(played)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display_score(name,played,correct)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if (t_sol != '1' &amp;&amp;t_sol != '2' &amp;&amp;t_sol != '3')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valid = 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 while (!valid)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played++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(t_sol != sol)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cout&lt;&lt;"\nwrong answer"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cout&lt;&lt;"\nCorrect answer : " &lt;&lt;sol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else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correct++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cout&lt;&lt;"\nGOOD ! CORRECT ANSWER"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cout&lt;&lt;"\nSCORE:" &lt;&lt;correct*10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ch = 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if (ch == 27)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{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display_score(name,played,correct)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</w: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 xml:space="preserve">   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cout&lt;&lt;"\nNo more questions available"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getch()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if (!played)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return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display_score(name,played,correct) 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0754FF" w:rsidRDefault="000754FF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FUNCTION NAME : main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</w:t>
      </w:r>
      <w:r w:rsidRPr="00C46341">
        <w:rPr>
          <w:rFonts w:ascii="Bell MT" w:hAnsi="Bell MT"/>
          <w:sz w:val="28"/>
          <w:szCs w:val="28"/>
        </w:rPr>
        <w:tab/>
        <w:t>DETAILS       : IT CALLS THE START FUNCTION AND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                   MENU FUNCTION.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//**********************************************************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lastRenderedPageBreak/>
        <w:t>void main()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{</w:t>
      </w:r>
      <w:r w:rsidRPr="00C46341">
        <w:rPr>
          <w:rFonts w:ascii="Bell MT" w:hAnsi="Bell MT"/>
          <w:sz w:val="28"/>
          <w:szCs w:val="28"/>
        </w:rPr>
        <w:tab/>
        <w:t>menu m;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ab/>
        <w:t>m.start();</w:t>
      </w:r>
    </w:p>
    <w:p w:rsidR="002E3F1B" w:rsidRPr="00C46341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  <w:r w:rsidRPr="00C46341">
        <w:rPr>
          <w:rFonts w:ascii="Bell MT" w:hAnsi="Bell MT"/>
          <w:sz w:val="28"/>
          <w:szCs w:val="28"/>
        </w:rPr>
        <w:t>}</w:t>
      </w:r>
    </w:p>
    <w:p w:rsidR="002E3F1B" w:rsidRDefault="002E3F1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AF195B" w:rsidRPr="00C46341" w:rsidRDefault="00AF195B" w:rsidP="00AF195B">
      <w:pPr>
        <w:tabs>
          <w:tab w:val="left" w:pos="2655"/>
        </w:tabs>
        <w:spacing w:line="240" w:lineRule="auto"/>
        <w:contextualSpacing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2E3F1B" w:rsidRPr="00C46341" w:rsidRDefault="002E3F1B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2E3F1B" w:rsidRDefault="002E3F1B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6874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  <w:lang w:eastAsia="en-US"/>
        </w:rPr>
        <w:lastRenderedPageBreak/>
        <w:pict>
          <v:shape id="_x0000_s1046" type="#_x0000_t202" style="position:absolute;left:0;text-align:left;margin-left:-36pt;margin-top:-36pt;width:607.95pt;height:149pt;z-index:251701248" fillcolor="#5b9bd5 [3204]">
            <v:fill color2="fill darken(153)" angle="-45" focusposition=".5,.5" focussize="" method="linear sigma" focus="100%" type="gradient"/>
            <v:textbox style="mso-next-textbox:#_x0000_s1046">
              <w:txbxContent>
                <w:p w:rsidR="00AF195B" w:rsidRPr="001301D8" w:rsidRDefault="00AF195B">
                  <w:pPr>
                    <w:rPr>
                      <w:rFonts w:ascii="Bell MT" w:hAnsi="Bell MT"/>
                      <w:sz w:val="144"/>
                      <w:szCs w:val="144"/>
                    </w:rPr>
                  </w:pPr>
                  <w:r w:rsidRPr="001301D8">
                    <w:rPr>
                      <w:rFonts w:ascii="Bell MT" w:hAnsi="Bell MT"/>
                      <w:sz w:val="180"/>
                      <w:szCs w:val="144"/>
                    </w:rPr>
                    <w:t>Output</w:t>
                  </w:r>
                  <w:r>
                    <w:rPr>
                      <w:rFonts w:ascii="Bell MT" w:hAnsi="Bell MT"/>
                      <w:sz w:val="180"/>
                      <w:szCs w:val="144"/>
                    </w:rPr>
                    <w:t>s</w:t>
                  </w:r>
                </w:p>
              </w:txbxContent>
            </v:textbox>
          </v:shape>
        </w:pict>
      </w:r>
    </w:p>
    <w:p w:rsidR="00136874" w:rsidRDefault="00136874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6874" w:rsidRDefault="00136874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6874" w:rsidRDefault="00136874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6874" w:rsidRDefault="00136874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28"/>
        </w:rPr>
      </w:pPr>
      <w:r>
        <w:rPr>
          <w:rFonts w:ascii="Bell MT" w:hAnsi="Bell MT"/>
          <w:sz w:val="48"/>
          <w:szCs w:val="28"/>
        </w:rPr>
        <w:t>1.</w:t>
      </w:r>
      <w:r w:rsidR="00A00EAE">
        <w:rPr>
          <w:rFonts w:ascii="Bell MT" w:hAnsi="Bell MT"/>
          <w:sz w:val="48"/>
          <w:szCs w:val="28"/>
        </w:rPr>
        <w:t>Start</w:t>
      </w:r>
    </w:p>
    <w:p w:rsidR="00A00EAE" w:rsidRPr="001301D8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28"/>
        </w:rPr>
      </w:pPr>
      <w:r>
        <w:rPr>
          <w:rFonts w:ascii="Bell MT" w:hAnsi="Bell MT"/>
          <w:noProof/>
          <w:sz w:val="48"/>
          <w:szCs w:val="28"/>
          <w:lang w:eastAsia="en-U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139700</wp:posOffset>
            </wp:positionV>
            <wp:extent cx="5154295" cy="3228975"/>
            <wp:effectExtent l="19050" t="0" r="8255" b="0"/>
            <wp:wrapNone/>
            <wp:docPr id="27" name="Picture 26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28"/>
          <w:szCs w:val="28"/>
        </w:rPr>
      </w:pPr>
    </w:p>
    <w:p w:rsidR="001301D8" w:rsidRPr="001301D8" w:rsidRDefault="00A13980" w:rsidP="001301D8">
      <w:pPr>
        <w:tabs>
          <w:tab w:val="left" w:pos="2655"/>
        </w:tabs>
        <w:spacing w:line="48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2.Main Menu--ADMIN</w:t>
      </w: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5192884" cy="3228230"/>
            <wp:effectExtent l="19050" t="0" r="7766" b="0"/>
            <wp:docPr id="29" name="Picture 28" descr="c2_mainmen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_mainmenu (1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7719" cy="32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13980" w:rsidRDefault="00A13980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3.ADMIN-PASS</w:t>
      </w:r>
    </w:p>
    <w:p w:rsidR="00A13980" w:rsidRDefault="00A13980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13980" w:rsidRDefault="00A13980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48375" cy="3743325"/>
            <wp:effectExtent l="19050" t="0" r="9525" b="0"/>
            <wp:docPr id="42" name="Picture 41" descr="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D8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58218E" w:rsidRDefault="001301D8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4.</w:t>
      </w:r>
      <w:r w:rsidR="0058218E">
        <w:rPr>
          <w:rFonts w:ascii="Bell MT" w:hAnsi="Bell MT"/>
          <w:sz w:val="48"/>
          <w:szCs w:val="48"/>
        </w:rPr>
        <w:t>ADMIN--ADD</w:t>
      </w:r>
    </w:p>
    <w:p w:rsidR="001301D8" w:rsidRDefault="0058218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57900" cy="3429000"/>
            <wp:effectExtent l="19050" t="0" r="0" b="0"/>
            <wp:docPr id="33" name="Picture 32" descr="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AE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2" type="#_x0000_t67" style="position:absolute;left:0;text-align:left;margin-left:213.75pt;margin-top:-10.5pt;width:64.5pt;height:58.5pt;z-index:251704320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58218E" w:rsidRDefault="0058218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105525" cy="3819525"/>
            <wp:effectExtent l="19050" t="0" r="9525" b="0"/>
            <wp:docPr id="34" name="Picture 33" descr="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3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8E" w:rsidRDefault="0058218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8858CC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5</w:t>
      </w:r>
      <w:r w:rsidR="0058218E">
        <w:rPr>
          <w:rFonts w:ascii="Bell MT" w:hAnsi="Bell MT"/>
          <w:sz w:val="48"/>
          <w:szCs w:val="48"/>
        </w:rPr>
        <w:t>.</w:t>
      </w:r>
      <w:r w:rsidR="00211D86">
        <w:rPr>
          <w:rFonts w:ascii="Bell MT" w:hAnsi="Bell MT"/>
          <w:sz w:val="48"/>
          <w:szCs w:val="48"/>
        </w:rPr>
        <w:t>DELETE</w:t>
      </w:r>
    </w:p>
    <w:p w:rsidR="008858CC" w:rsidRDefault="008858CC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67425" cy="3771900"/>
            <wp:effectExtent l="19050" t="0" r="9525" b="0"/>
            <wp:docPr id="45" name="Picture 44" descr="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CC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pict>
          <v:shape id="_x0000_s1053" type="#_x0000_t67" style="position:absolute;left:0;text-align:left;margin-left:207.75pt;margin-top:-3pt;width:64.5pt;height:58.5pt;z-index:251705344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A00EAE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8858CC" w:rsidRDefault="008858CC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48375" cy="3743325"/>
            <wp:effectExtent l="19050" t="0" r="9525" b="0"/>
            <wp:docPr id="46" name="Picture 45" descr="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CC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54" type="#_x0000_t67" style="position:absolute;left:0;text-align:left;margin-left:203.25pt;margin-top:5.15pt;width:64.5pt;height:58.5pt;z-index:251706368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8858CC" w:rsidRDefault="008858CC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58218E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57900" cy="3429000"/>
            <wp:effectExtent l="19050" t="0" r="0" b="0"/>
            <wp:docPr id="35" name="Picture 34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211D86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pict>
          <v:shape id="_x0000_s1055" type="#_x0000_t67" style="position:absolute;left:0;text-align:left;margin-left:208.5pt;margin-top:1.5pt;width:64.5pt;height:58.5pt;z-index:251707392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86475" cy="3800475"/>
            <wp:effectExtent l="19050" t="0" r="9525" b="0"/>
            <wp:docPr id="36" name="Picture 35" descr="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6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56" type="#_x0000_t67" style="position:absolute;left:0;text-align:left;margin-left:208.5pt;margin-top:2.9pt;width:64.5pt;height:58.5pt;z-index:251708416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48375" cy="3762375"/>
            <wp:effectExtent l="19050" t="0" r="9525" b="0"/>
            <wp:docPr id="37" name="Picture 36" descr="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211D86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6</w:t>
      </w:r>
      <w:r w:rsidR="00211D86">
        <w:rPr>
          <w:rFonts w:ascii="Bell MT" w:hAnsi="Bell MT"/>
          <w:sz w:val="48"/>
          <w:szCs w:val="48"/>
        </w:rPr>
        <w:t>.MODIFY</w:t>
      </w:r>
    </w:p>
    <w:p w:rsidR="008858CC" w:rsidRDefault="008858CC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67425" cy="3771900"/>
            <wp:effectExtent l="19050" t="0" r="9525" b="0"/>
            <wp:docPr id="47" name="Picture 46" descr="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CC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57" type="#_x0000_t67" style="position:absolute;left:0;text-align:left;margin-left:216.75pt;margin-top:2.9pt;width:64.5pt;height:58.5pt;z-index:251709440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A00EAE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8858CC" w:rsidRDefault="008858CC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48375" cy="3743325"/>
            <wp:effectExtent l="19050" t="0" r="9525" b="0"/>
            <wp:docPr id="48" name="Picture 47" descr="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6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pict>
          <v:shape id="_x0000_s1058" type="#_x0000_t67" style="position:absolute;left:0;text-align:left;margin-left:226.5pt;margin-top:-5.25pt;width:64.5pt;height:58.5pt;z-index:251710464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A00EAE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57900" cy="3429000"/>
            <wp:effectExtent l="19050" t="0" r="0" b="0"/>
            <wp:docPr id="38" name="Picture 37" descr="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3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6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59" type="#_x0000_t67" style="position:absolute;left:0;text-align:left;margin-left:226.5pt;margin-top:8.9pt;width:64.5pt;height:58.5pt;z-index:251711488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76950" cy="3724275"/>
            <wp:effectExtent l="19050" t="0" r="0" b="0"/>
            <wp:docPr id="39" name="Picture 38" descr="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4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211D86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pict>
          <v:shape id="_x0000_s1060" type="#_x0000_t67" style="position:absolute;left:0;text-align:left;margin-left:218.25pt;margin-top:-14.25pt;width:64.5pt;height:58.5pt;z-index:251712512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8858CC" w:rsidRDefault="008858CC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noProof/>
          <w:sz w:val="48"/>
          <w:szCs w:val="48"/>
          <w:lang w:eastAsia="en-US"/>
        </w:rPr>
      </w:pPr>
    </w:p>
    <w:p w:rsidR="00211D86" w:rsidRDefault="00211D86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67425" cy="3752850"/>
            <wp:effectExtent l="19050" t="0" r="9525" b="0"/>
            <wp:docPr id="40" name="Picture 39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6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61" type="#_x0000_t67" style="position:absolute;left:0;text-align:left;margin-left:225.75pt;margin-top:.65pt;width:64.5pt;height:58.5pt;z-index:251713536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8858CC" w:rsidRDefault="008858CC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13980" w:rsidRDefault="00A13980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19800" cy="3771900"/>
            <wp:effectExtent l="19050" t="0" r="0" b="0"/>
            <wp:docPr id="41" name="Picture 40" descr="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AE" w:rsidRDefault="00A00EAE" w:rsidP="00A00EAE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lastRenderedPageBreak/>
        <w:t>7.PLAY</w:t>
      </w:r>
    </w:p>
    <w:p w:rsidR="00A60B55" w:rsidRDefault="00A60B55" w:rsidP="00A00EAE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38096" cy="2990476"/>
            <wp:effectExtent l="19050" t="0" r="754" b="0"/>
            <wp:docPr id="7" name="Picture 6" descr="c3_adm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_adminmenu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09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55" w:rsidRDefault="007C3CE3" w:rsidP="00A00EAE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68" type="#_x0000_t67" style="position:absolute;left:0;text-align:left;margin-left:209.25pt;margin-top:7.35pt;width:64.5pt;height:58.5pt;z-index:251718656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A60B55" w:rsidRDefault="00A60B55" w:rsidP="00A00EAE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13980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57143" cy="3428572"/>
            <wp:effectExtent l="19050" t="0" r="757" b="0"/>
            <wp:docPr id="2" name="Picture 1" descr="c3_adminmenu_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_adminmenu_play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AE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62" type="#_x0000_t67" style="position:absolute;left:0;text-align:left;margin-left:209.25pt;margin-top:.6pt;width:64.5pt;height:58.5pt;z-index:251714560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A00EAE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00EAE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pict>
          <v:shape id="_x0000_s1063" type="#_x0000_t67" style="position:absolute;left:0;text-align:left;margin-left:209.25pt;margin-top:303pt;width:64.5pt;height:58.5pt;z-index:251715584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  <w:r w:rsidR="00A00EAE"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68272" cy="3743848"/>
            <wp:effectExtent l="19050" t="0" r="8678" b="0"/>
            <wp:docPr id="3" name="Picture 2" descr="c4_pl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_play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AE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65" type="#_x0000_t67" style="position:absolute;left:0;text-align:left;margin-left:209.25pt;margin-top:307.5pt;width:64.5pt;height:58.5pt;z-index:251716608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  <w:r w:rsidR="00A60B55"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49220" cy="3791479"/>
            <wp:effectExtent l="19050" t="0" r="8680" b="0"/>
            <wp:docPr id="4" name="Picture 3" descr="c4_pl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_play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922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00EAE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pict>
          <v:shape id="_x0000_s1067" type="#_x0000_t67" style="position:absolute;left:0;text-align:left;margin-left:214.5pt;margin-top:302.85pt;width:64.5pt;height:58.5pt;z-index:251717632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  <w:r w:rsidR="00A60B55"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49220" cy="3734321"/>
            <wp:effectExtent l="19050" t="0" r="8680" b="0"/>
            <wp:docPr id="5" name="Picture 4" descr="c4_pl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_play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4922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68272" cy="3810532"/>
            <wp:effectExtent l="19050" t="0" r="8678" b="0"/>
            <wp:docPr id="10" name="Picture 9" descr="c4_pla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_play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55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70" type="#_x0000_t67" style="position:absolute;left:0;text-align:left;margin-left:228pt;margin-top:10.05pt;width:64.5pt;height:58.5pt;z-index:251719680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A00EAE" w:rsidRDefault="00A00EAE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lastRenderedPageBreak/>
        <w:drawing>
          <wp:inline distT="0" distB="0" distL="0" distR="0">
            <wp:extent cx="6068272" cy="3772427"/>
            <wp:effectExtent l="19050" t="0" r="8678" b="0"/>
            <wp:docPr id="11" name="Picture 10" descr="c4_pl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_play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55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71" type="#_x0000_t67" style="position:absolute;left:0;text-align:left;margin-left:231pt;margin-top:5.4pt;width:64.5pt;height:58.5pt;z-index:251720704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drawing>
          <wp:inline distT="0" distB="0" distL="0" distR="0">
            <wp:extent cx="6068272" cy="3791479"/>
            <wp:effectExtent l="19050" t="0" r="8678" b="0"/>
            <wp:docPr id="12" name="Picture 11" descr="c4_pl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_play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60B55" w:rsidRDefault="00A60B55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A13980" w:rsidRDefault="007C3CE3" w:rsidP="00C46341">
      <w:pPr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noProof/>
          <w:sz w:val="48"/>
          <w:szCs w:val="48"/>
          <w:lang w:eastAsia="en-US"/>
        </w:rPr>
        <w:pict>
          <v:shape id="_x0000_s1048" type="#_x0000_t202" style="position:absolute;left:0;text-align:left;margin-left:-48.5pt;margin-top:-46.65pt;width:623.55pt;height:131.5pt;z-index:251703296" fillcolor="#5b9bd5 [3204]">
            <v:fill color2="fill darken(153)" angle="-135" focusposition=".5,.5" focussize="" method="linear sigma" type="gradient"/>
            <v:textbox style="mso-next-textbox:#_x0000_s1048">
              <w:txbxContent>
                <w:p w:rsidR="00AF195B" w:rsidRPr="00F9656B" w:rsidRDefault="00AF195B">
                  <w:pPr>
                    <w:rPr>
                      <w:rFonts w:ascii="Bodoni MT Condensed" w:hAnsi="Bodoni MT Condensed"/>
                      <w:sz w:val="180"/>
                    </w:rPr>
                  </w:pPr>
                  <w:r w:rsidRPr="00F9656B">
                    <w:rPr>
                      <w:rFonts w:ascii="Bodoni MT Condensed" w:hAnsi="Bodoni MT Condensed"/>
                      <w:sz w:val="180"/>
                    </w:rPr>
                    <w:t xml:space="preserve"> BIBLIOGRAPHY</w:t>
                  </w:r>
                </w:p>
              </w:txbxContent>
            </v:textbox>
          </v:shape>
        </w:pict>
      </w:r>
    </w:p>
    <w:p w:rsidR="00F9656B" w:rsidRDefault="00F9656B" w:rsidP="00F9656B">
      <w:pPr>
        <w:pStyle w:val="ListParagraph"/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F9656B" w:rsidRDefault="00F9656B" w:rsidP="00F9656B">
      <w:pPr>
        <w:pStyle w:val="ListParagraph"/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F9656B" w:rsidRDefault="00F9656B" w:rsidP="00F9656B">
      <w:pPr>
        <w:tabs>
          <w:tab w:val="left" w:pos="2655"/>
        </w:tabs>
        <w:spacing w:line="240" w:lineRule="auto"/>
        <w:rPr>
          <w:rFonts w:ascii="Bell MT" w:hAnsi="Bell MT"/>
          <w:sz w:val="48"/>
          <w:szCs w:val="48"/>
        </w:rPr>
      </w:pPr>
    </w:p>
    <w:p w:rsidR="00311F65" w:rsidRDefault="00311F65" w:rsidP="00311F65">
      <w:pPr>
        <w:pStyle w:val="ListParagraph"/>
        <w:tabs>
          <w:tab w:val="left" w:pos="2655"/>
        </w:tabs>
        <w:spacing w:line="480" w:lineRule="auto"/>
        <w:rPr>
          <w:rFonts w:ascii="Bell MT" w:hAnsi="Bell MT"/>
          <w:sz w:val="48"/>
          <w:szCs w:val="48"/>
        </w:rPr>
      </w:pPr>
    </w:p>
    <w:p w:rsidR="00F9656B" w:rsidRPr="00311F65" w:rsidRDefault="00F9656B" w:rsidP="00311F65">
      <w:pPr>
        <w:pStyle w:val="ListParagraph"/>
        <w:numPr>
          <w:ilvl w:val="0"/>
          <w:numId w:val="39"/>
        </w:numPr>
        <w:tabs>
          <w:tab w:val="left" w:pos="2655"/>
        </w:tabs>
        <w:spacing w:line="720" w:lineRule="auto"/>
        <w:rPr>
          <w:rFonts w:ascii="Bell MT" w:hAnsi="Bell MT"/>
          <w:sz w:val="48"/>
          <w:szCs w:val="48"/>
        </w:rPr>
      </w:pPr>
      <w:r w:rsidRPr="00311F65">
        <w:rPr>
          <w:rFonts w:ascii="Bell MT" w:hAnsi="Bell MT"/>
          <w:sz w:val="48"/>
          <w:szCs w:val="48"/>
        </w:rPr>
        <w:t>www.google.co.in</w:t>
      </w:r>
    </w:p>
    <w:p w:rsidR="00F9656B" w:rsidRDefault="00F9656B" w:rsidP="00311F65">
      <w:pPr>
        <w:pStyle w:val="ListParagraph"/>
        <w:numPr>
          <w:ilvl w:val="0"/>
          <w:numId w:val="39"/>
        </w:numPr>
        <w:tabs>
          <w:tab w:val="left" w:pos="2655"/>
        </w:tabs>
        <w:spacing w:line="720" w:lineRule="auto"/>
        <w:rPr>
          <w:rFonts w:ascii="Bell MT" w:hAnsi="Bell MT"/>
          <w:sz w:val="48"/>
          <w:szCs w:val="48"/>
        </w:rPr>
      </w:pPr>
      <w:r w:rsidRPr="00F9656B">
        <w:rPr>
          <w:rFonts w:ascii="Bell MT" w:hAnsi="Bell MT"/>
          <w:sz w:val="48"/>
          <w:szCs w:val="48"/>
        </w:rPr>
        <w:t>www.yahoo.com</w:t>
      </w:r>
    </w:p>
    <w:p w:rsidR="00311F65" w:rsidRDefault="00311F65" w:rsidP="00311F65">
      <w:pPr>
        <w:pStyle w:val="ListParagraph"/>
        <w:numPr>
          <w:ilvl w:val="0"/>
          <w:numId w:val="39"/>
        </w:numPr>
        <w:tabs>
          <w:tab w:val="left" w:pos="2655"/>
        </w:tabs>
        <w:spacing w:line="720" w:lineRule="auto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Together With(Class 12</w:t>
      </w:r>
      <w:r>
        <w:rPr>
          <w:rFonts w:ascii="Bell MT" w:hAnsi="Bell MT"/>
          <w:sz w:val="48"/>
          <w:szCs w:val="48"/>
          <w:vertAlign w:val="superscript"/>
        </w:rPr>
        <w:t>th</w:t>
      </w:r>
      <w:r>
        <w:rPr>
          <w:rFonts w:ascii="Bell MT" w:hAnsi="Bell MT"/>
          <w:sz w:val="48"/>
          <w:szCs w:val="48"/>
        </w:rPr>
        <w:t xml:space="preserve"> Book )</w:t>
      </w:r>
    </w:p>
    <w:p w:rsidR="00311F65" w:rsidRPr="00311F65" w:rsidRDefault="00311F65" w:rsidP="00311F65">
      <w:pPr>
        <w:pStyle w:val="ListParagraph"/>
        <w:numPr>
          <w:ilvl w:val="0"/>
          <w:numId w:val="39"/>
        </w:numPr>
        <w:tabs>
          <w:tab w:val="left" w:pos="2655"/>
        </w:tabs>
        <w:spacing w:line="720" w:lineRule="auto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http://www.classmarker.com</w:t>
      </w:r>
    </w:p>
    <w:p w:rsidR="00F9656B" w:rsidRDefault="00F9656B" w:rsidP="00311F65">
      <w:pPr>
        <w:tabs>
          <w:tab w:val="left" w:pos="2655"/>
        </w:tabs>
        <w:spacing w:line="480" w:lineRule="auto"/>
        <w:rPr>
          <w:rFonts w:ascii="Bell MT" w:hAnsi="Bell MT"/>
          <w:sz w:val="48"/>
          <w:szCs w:val="48"/>
        </w:rPr>
      </w:pPr>
    </w:p>
    <w:p w:rsidR="00F9656B" w:rsidRPr="00F9656B" w:rsidRDefault="00F9656B" w:rsidP="00F9656B">
      <w:pPr>
        <w:tabs>
          <w:tab w:val="left" w:pos="2655"/>
        </w:tabs>
        <w:spacing w:line="240" w:lineRule="auto"/>
        <w:rPr>
          <w:rFonts w:ascii="Bell MT" w:hAnsi="Bell MT"/>
          <w:sz w:val="48"/>
          <w:szCs w:val="48"/>
        </w:rPr>
      </w:pPr>
    </w:p>
    <w:p w:rsidR="00F9656B" w:rsidRDefault="00F9656B" w:rsidP="00F9656B">
      <w:pPr>
        <w:pStyle w:val="ListParagraph"/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p w:rsidR="00F9656B" w:rsidRPr="00F9656B" w:rsidRDefault="00F9656B" w:rsidP="00F9656B">
      <w:pPr>
        <w:pStyle w:val="ListParagraph"/>
        <w:tabs>
          <w:tab w:val="left" w:pos="2655"/>
        </w:tabs>
        <w:spacing w:line="240" w:lineRule="auto"/>
        <w:jc w:val="both"/>
        <w:rPr>
          <w:rFonts w:ascii="Bell MT" w:hAnsi="Bell MT"/>
          <w:sz w:val="48"/>
          <w:szCs w:val="48"/>
        </w:rPr>
      </w:pPr>
    </w:p>
    <w:sectPr w:rsidR="00F9656B" w:rsidRPr="00F9656B" w:rsidSect="009B6AA3"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E3" w:rsidRDefault="007C3CE3">
      <w:pPr>
        <w:spacing w:line="240" w:lineRule="auto"/>
      </w:pPr>
      <w:r>
        <w:separator/>
      </w:r>
    </w:p>
  </w:endnote>
  <w:endnote w:type="continuationSeparator" w:id="0">
    <w:p w:rsidR="007C3CE3" w:rsidRDefault="007C3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E3" w:rsidRDefault="007C3CE3">
      <w:pPr>
        <w:spacing w:line="240" w:lineRule="auto"/>
      </w:pPr>
      <w:r>
        <w:separator/>
      </w:r>
    </w:p>
  </w:footnote>
  <w:footnote w:type="continuationSeparator" w:id="0">
    <w:p w:rsidR="007C3CE3" w:rsidRDefault="007C3C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E59"/>
      </v:shape>
    </w:pict>
  </w:numPicBullet>
  <w:abstractNum w:abstractNumId="0" w15:restartNumberingAfterBreak="0">
    <w:nsid w:val="FFFFFF88"/>
    <w:multiLevelType w:val="singleLevel"/>
    <w:tmpl w:val="C94C0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abstractNum w:abstractNumId="2" w15:restartNumberingAfterBreak="0">
    <w:nsid w:val="00A27C2C"/>
    <w:multiLevelType w:val="hybridMultilevel"/>
    <w:tmpl w:val="D23039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6654A0"/>
    <w:multiLevelType w:val="hybridMultilevel"/>
    <w:tmpl w:val="9AA2CDF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0D7F0081"/>
    <w:multiLevelType w:val="hybridMultilevel"/>
    <w:tmpl w:val="FA9243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531F"/>
    <w:multiLevelType w:val="hybridMultilevel"/>
    <w:tmpl w:val="20C8E1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F364F"/>
    <w:multiLevelType w:val="hybridMultilevel"/>
    <w:tmpl w:val="7F0C4C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6F61"/>
    <w:multiLevelType w:val="hybridMultilevel"/>
    <w:tmpl w:val="6736FC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9C6C1C"/>
    <w:multiLevelType w:val="hybridMultilevel"/>
    <w:tmpl w:val="930CB5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42D0"/>
    <w:multiLevelType w:val="hybridMultilevel"/>
    <w:tmpl w:val="E4FA11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2DD0"/>
    <w:multiLevelType w:val="hybridMultilevel"/>
    <w:tmpl w:val="A386CC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05750C"/>
    <w:multiLevelType w:val="hybridMultilevel"/>
    <w:tmpl w:val="5BE27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97913"/>
    <w:multiLevelType w:val="hybridMultilevel"/>
    <w:tmpl w:val="5256321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7007BA"/>
    <w:multiLevelType w:val="hybridMultilevel"/>
    <w:tmpl w:val="4F445090"/>
    <w:lvl w:ilvl="0" w:tplc="874ACB0E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F5229"/>
    <w:multiLevelType w:val="hybridMultilevel"/>
    <w:tmpl w:val="5F98D5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461"/>
    <w:multiLevelType w:val="hybridMultilevel"/>
    <w:tmpl w:val="BBF88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B77A1"/>
    <w:multiLevelType w:val="hybridMultilevel"/>
    <w:tmpl w:val="43045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7482D"/>
    <w:multiLevelType w:val="hybridMultilevel"/>
    <w:tmpl w:val="4704E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878A3"/>
    <w:multiLevelType w:val="hybridMultilevel"/>
    <w:tmpl w:val="9F668812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 w15:restartNumberingAfterBreak="0">
    <w:nsid w:val="46600453"/>
    <w:multiLevelType w:val="hybridMultilevel"/>
    <w:tmpl w:val="232A492C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4BE55D50"/>
    <w:multiLevelType w:val="hybridMultilevel"/>
    <w:tmpl w:val="1764A1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B5465"/>
    <w:multiLevelType w:val="hybridMultilevel"/>
    <w:tmpl w:val="EA488D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A26AA"/>
    <w:multiLevelType w:val="hybridMultilevel"/>
    <w:tmpl w:val="A1B8BEF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112011"/>
    <w:multiLevelType w:val="hybridMultilevel"/>
    <w:tmpl w:val="CFDEF0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E7A762D"/>
    <w:multiLevelType w:val="hybridMultilevel"/>
    <w:tmpl w:val="D1B476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426735"/>
    <w:multiLevelType w:val="hybridMultilevel"/>
    <w:tmpl w:val="398E6A6E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6" w15:restartNumberingAfterBreak="0">
    <w:nsid w:val="56D62A7E"/>
    <w:multiLevelType w:val="hybridMultilevel"/>
    <w:tmpl w:val="EB64FF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C157D"/>
    <w:multiLevelType w:val="hybridMultilevel"/>
    <w:tmpl w:val="C31A44A8"/>
    <w:lvl w:ilvl="0" w:tplc="55561752">
      <w:start w:val="1"/>
      <w:numFmt w:val="decimal"/>
      <w:lvlText w:val="%1."/>
      <w:lvlJc w:val="left"/>
      <w:pPr>
        <w:ind w:left="45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BD827F6"/>
    <w:multiLevelType w:val="hybridMultilevel"/>
    <w:tmpl w:val="6A246C6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82DD5"/>
    <w:multiLevelType w:val="hybridMultilevel"/>
    <w:tmpl w:val="21866D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D651F"/>
    <w:multiLevelType w:val="hybridMultilevel"/>
    <w:tmpl w:val="629A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6809"/>
    <w:multiLevelType w:val="hybridMultilevel"/>
    <w:tmpl w:val="008A27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034CC"/>
    <w:multiLevelType w:val="hybridMultilevel"/>
    <w:tmpl w:val="5FE2C7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F71F00"/>
    <w:multiLevelType w:val="hybridMultilevel"/>
    <w:tmpl w:val="FF1455B4"/>
    <w:lvl w:ilvl="0" w:tplc="56289B2A">
      <w:start w:val="1"/>
      <w:numFmt w:val="decimal"/>
      <w:lvlText w:val="%1."/>
      <w:lvlJc w:val="left"/>
      <w:pPr>
        <w:ind w:left="72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C69B5"/>
    <w:multiLevelType w:val="hybridMultilevel"/>
    <w:tmpl w:val="11FA02EE"/>
    <w:lvl w:ilvl="0" w:tplc="55561752">
      <w:start w:val="1"/>
      <w:numFmt w:val="decimal"/>
      <w:lvlText w:val="%1."/>
      <w:lvlJc w:val="left"/>
      <w:pPr>
        <w:ind w:left="141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5" w15:restartNumberingAfterBreak="0">
    <w:nsid w:val="75C027F0"/>
    <w:multiLevelType w:val="hybridMultilevel"/>
    <w:tmpl w:val="997816D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E46930"/>
    <w:multiLevelType w:val="hybridMultilevel"/>
    <w:tmpl w:val="600C12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810BF"/>
    <w:multiLevelType w:val="hybridMultilevel"/>
    <w:tmpl w:val="500AE5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1"/>
  </w:num>
  <w:num w:numId="5">
    <w:abstractNumId w:val="8"/>
  </w:num>
  <w:num w:numId="6">
    <w:abstractNumId w:val="21"/>
  </w:num>
  <w:num w:numId="7">
    <w:abstractNumId w:val="20"/>
  </w:num>
  <w:num w:numId="8">
    <w:abstractNumId w:val="6"/>
  </w:num>
  <w:num w:numId="9">
    <w:abstractNumId w:val="29"/>
  </w:num>
  <w:num w:numId="10">
    <w:abstractNumId w:val="26"/>
  </w:num>
  <w:num w:numId="11">
    <w:abstractNumId w:val="37"/>
  </w:num>
  <w:num w:numId="12">
    <w:abstractNumId w:val="3"/>
  </w:num>
  <w:num w:numId="13">
    <w:abstractNumId w:val="18"/>
  </w:num>
  <w:num w:numId="14">
    <w:abstractNumId w:val="22"/>
  </w:num>
  <w:num w:numId="15">
    <w:abstractNumId w:val="23"/>
  </w:num>
  <w:num w:numId="16">
    <w:abstractNumId w:val="17"/>
  </w:num>
  <w:num w:numId="17">
    <w:abstractNumId w:val="30"/>
  </w:num>
  <w:num w:numId="18">
    <w:abstractNumId w:val="19"/>
  </w:num>
  <w:num w:numId="19">
    <w:abstractNumId w:val="4"/>
  </w:num>
  <w:num w:numId="20">
    <w:abstractNumId w:val="28"/>
  </w:num>
  <w:num w:numId="21">
    <w:abstractNumId w:val="5"/>
  </w:num>
  <w:num w:numId="22">
    <w:abstractNumId w:val="15"/>
  </w:num>
  <w:num w:numId="23">
    <w:abstractNumId w:val="9"/>
  </w:num>
  <w:num w:numId="24">
    <w:abstractNumId w:val="7"/>
  </w:num>
  <w:num w:numId="25">
    <w:abstractNumId w:val="2"/>
  </w:num>
  <w:num w:numId="26">
    <w:abstractNumId w:val="16"/>
  </w:num>
  <w:num w:numId="27">
    <w:abstractNumId w:val="32"/>
  </w:num>
  <w:num w:numId="28">
    <w:abstractNumId w:val="10"/>
  </w:num>
  <w:num w:numId="29">
    <w:abstractNumId w:val="12"/>
  </w:num>
  <w:num w:numId="30">
    <w:abstractNumId w:val="36"/>
  </w:num>
  <w:num w:numId="31">
    <w:abstractNumId w:val="24"/>
  </w:num>
  <w:num w:numId="32">
    <w:abstractNumId w:val="33"/>
  </w:num>
  <w:num w:numId="33">
    <w:abstractNumId w:val="13"/>
  </w:num>
  <w:num w:numId="34">
    <w:abstractNumId w:val="27"/>
  </w:num>
  <w:num w:numId="35">
    <w:abstractNumId w:val="34"/>
  </w:num>
  <w:num w:numId="36">
    <w:abstractNumId w:val="25"/>
  </w:num>
  <w:num w:numId="37">
    <w:abstractNumId w:val="14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FA2"/>
    <w:rsid w:val="00042419"/>
    <w:rsid w:val="000754FF"/>
    <w:rsid w:val="000F2197"/>
    <w:rsid w:val="000F6BF2"/>
    <w:rsid w:val="00124383"/>
    <w:rsid w:val="001301D8"/>
    <w:rsid w:val="00136874"/>
    <w:rsid w:val="00163E5A"/>
    <w:rsid w:val="00170254"/>
    <w:rsid w:val="0017486A"/>
    <w:rsid w:val="001835B6"/>
    <w:rsid w:val="001847CE"/>
    <w:rsid w:val="001C4F76"/>
    <w:rsid w:val="00211D86"/>
    <w:rsid w:val="0029059A"/>
    <w:rsid w:val="002B20B5"/>
    <w:rsid w:val="002E3F1B"/>
    <w:rsid w:val="002E654A"/>
    <w:rsid w:val="00302282"/>
    <w:rsid w:val="00311F65"/>
    <w:rsid w:val="00317F28"/>
    <w:rsid w:val="00337756"/>
    <w:rsid w:val="003A1715"/>
    <w:rsid w:val="003B337C"/>
    <w:rsid w:val="00412EEC"/>
    <w:rsid w:val="00415532"/>
    <w:rsid w:val="0041677F"/>
    <w:rsid w:val="0044280C"/>
    <w:rsid w:val="00467F9C"/>
    <w:rsid w:val="004C5D28"/>
    <w:rsid w:val="00530651"/>
    <w:rsid w:val="00534631"/>
    <w:rsid w:val="0058218E"/>
    <w:rsid w:val="00593839"/>
    <w:rsid w:val="005F0D26"/>
    <w:rsid w:val="006318F7"/>
    <w:rsid w:val="006421C8"/>
    <w:rsid w:val="0065008E"/>
    <w:rsid w:val="00672F64"/>
    <w:rsid w:val="00675ED6"/>
    <w:rsid w:val="00697F76"/>
    <w:rsid w:val="006D7385"/>
    <w:rsid w:val="00771141"/>
    <w:rsid w:val="0077163C"/>
    <w:rsid w:val="0078202F"/>
    <w:rsid w:val="007C3CE3"/>
    <w:rsid w:val="008858CC"/>
    <w:rsid w:val="008906A8"/>
    <w:rsid w:val="00891EAA"/>
    <w:rsid w:val="008A6FA2"/>
    <w:rsid w:val="008B5357"/>
    <w:rsid w:val="008F5C88"/>
    <w:rsid w:val="00963BC5"/>
    <w:rsid w:val="009654B3"/>
    <w:rsid w:val="009A04D2"/>
    <w:rsid w:val="009A1CE6"/>
    <w:rsid w:val="009B6AA3"/>
    <w:rsid w:val="00A00EAE"/>
    <w:rsid w:val="00A13980"/>
    <w:rsid w:val="00A33932"/>
    <w:rsid w:val="00A47027"/>
    <w:rsid w:val="00A60B55"/>
    <w:rsid w:val="00A852B0"/>
    <w:rsid w:val="00AD52A3"/>
    <w:rsid w:val="00AF1109"/>
    <w:rsid w:val="00AF195B"/>
    <w:rsid w:val="00AF238B"/>
    <w:rsid w:val="00B72069"/>
    <w:rsid w:val="00BB643F"/>
    <w:rsid w:val="00BC54AA"/>
    <w:rsid w:val="00BE1BB6"/>
    <w:rsid w:val="00BE7FC0"/>
    <w:rsid w:val="00BF1F50"/>
    <w:rsid w:val="00C46341"/>
    <w:rsid w:val="00C55FF4"/>
    <w:rsid w:val="00C7154E"/>
    <w:rsid w:val="00C93BB7"/>
    <w:rsid w:val="00CF6A68"/>
    <w:rsid w:val="00D558BF"/>
    <w:rsid w:val="00D7638C"/>
    <w:rsid w:val="00D82180"/>
    <w:rsid w:val="00DD20A2"/>
    <w:rsid w:val="00DF720E"/>
    <w:rsid w:val="00E10A1F"/>
    <w:rsid w:val="00EB4B1A"/>
    <w:rsid w:val="00EE1FEA"/>
    <w:rsid w:val="00EE5606"/>
    <w:rsid w:val="00EF7634"/>
    <w:rsid w:val="00F1313F"/>
    <w:rsid w:val="00F15CF8"/>
    <w:rsid w:val="00F1658F"/>
    <w:rsid w:val="00F25F33"/>
    <w:rsid w:val="00F45AD2"/>
    <w:rsid w:val="00F4688F"/>
    <w:rsid w:val="00F619B0"/>
    <w:rsid w:val="00F9656B"/>
    <w:rsid w:val="00FE3A72"/>
    <w:rsid w:val="00FE7226"/>
    <w:rsid w:val="00FF5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69FEEF"/>
  <w15:docId w15:val="{0CDD409A-8EF6-4928-82F8-E49CDE5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385"/>
  </w:style>
  <w:style w:type="paragraph" w:styleId="Heading1">
    <w:name w:val="heading 1"/>
    <w:basedOn w:val="Normal"/>
    <w:next w:val="Normal"/>
    <w:link w:val="Heading1Char"/>
    <w:uiPriority w:val="9"/>
    <w:qFormat/>
    <w:rsid w:val="006D738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38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38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8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8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8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8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4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D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A04D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738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38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customStyle="1" w:styleId="ContactInfo">
    <w:name w:val="Contact Info"/>
    <w:basedOn w:val="Normal"/>
    <w:rsid w:val="009A04D2"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9A04D2"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9A04D2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9A04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D2"/>
  </w:style>
  <w:style w:type="paragraph" w:styleId="Footer">
    <w:name w:val="footer"/>
    <w:basedOn w:val="Normal"/>
    <w:link w:val="FooterChar"/>
    <w:uiPriority w:val="99"/>
    <w:unhideWhenUsed/>
    <w:rsid w:val="009A04D2"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  <w:rsid w:val="009A04D2"/>
  </w:style>
  <w:style w:type="character" w:styleId="PageNumber">
    <w:name w:val="page number"/>
    <w:basedOn w:val="DefaultParagraphFont"/>
    <w:uiPriority w:val="99"/>
    <w:unhideWhenUsed/>
    <w:rsid w:val="009A04D2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D738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7385"/>
    <w:rPr>
      <w:caps/>
      <w:spacing w:val="15"/>
      <w:shd w:val="clear" w:color="auto" w:fill="DEEAF6" w:themeFill="accent1" w:themeFillTint="33"/>
    </w:rPr>
  </w:style>
  <w:style w:type="paragraph" w:styleId="ListBullet">
    <w:name w:val="List Bullet"/>
    <w:basedOn w:val="Normal"/>
    <w:uiPriority w:val="1"/>
    <w:rsid w:val="009A04D2"/>
    <w:pPr>
      <w:numPr>
        <w:numId w:val="1"/>
      </w:numPr>
      <w:spacing w:before="120" w:line="264" w:lineRule="auto"/>
    </w:pPr>
    <w:rPr>
      <w:color w:val="44546A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6D7385"/>
    <w:rPr>
      <w:caps/>
      <w:color w:val="1F4D78" w:themeColor="accent1" w:themeShade="7F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D73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7385"/>
    <w:rPr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7385"/>
    <w:pPr>
      <w:outlineLvl w:val="9"/>
    </w:pPr>
  </w:style>
  <w:style w:type="paragraph" w:styleId="NoSpacing">
    <w:name w:val="No Spacing"/>
    <w:uiPriority w:val="1"/>
    <w:qFormat/>
    <w:rsid w:val="006D738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8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8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8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8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385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738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7385"/>
    <w:rPr>
      <w:b/>
      <w:bCs/>
    </w:rPr>
  </w:style>
  <w:style w:type="character" w:styleId="Emphasis">
    <w:name w:val="Emphasis"/>
    <w:uiPriority w:val="20"/>
    <w:qFormat/>
    <w:rsid w:val="006D7385"/>
    <w:rPr>
      <w:caps/>
      <w:color w:val="1F4D78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8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8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738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738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738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738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7385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E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           Roll No : 15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D84C9-62B7-485F-864E-0AFA4EC7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793</TotalTime>
  <Pages>44</Pages>
  <Words>3104</Words>
  <Characters>17698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? ? Quiz ? ? </vt:lpstr>
    </vt:vector>
  </TitlesOfParts>
  <Manager>Ma’am Kamaljeet Kaur</Manager>
  <Company/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? ? Quiz ? ? </dc:title>
  <dc:creator>Dhruv Mongia</dc:creator>
  <cp:keywords>C++</cp:keywords>
  <cp:lastModifiedBy>play</cp:lastModifiedBy>
  <cp:revision>37</cp:revision>
  <cp:lastPrinted>2015-01-23T06:31:00Z</cp:lastPrinted>
  <dcterms:created xsi:type="dcterms:W3CDTF">2015-01-22T04:14:00Z</dcterms:created>
  <dcterms:modified xsi:type="dcterms:W3CDTF">2017-02-26T00:00:00Z</dcterms:modified>
  <cp:category>                 C++</cp:category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